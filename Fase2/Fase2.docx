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9122" w14:textId="77777777" w:rsidR="00EA1BFB" w:rsidRDefault="00A82D97" w:rsidP="00A82D97">
      <w:pPr>
        <w:pStyle w:val="Ttulo1"/>
        <w:jc w:val="center"/>
        <w:rPr>
          <w:rFonts w:ascii="Segoe UI" w:hAnsi="Segoe UI" w:cs="Segoe UI"/>
          <w:b/>
          <w:color w:val="auto"/>
          <w:sz w:val="36"/>
          <w:szCs w:val="36"/>
        </w:rPr>
      </w:pPr>
      <w:proofErr w:type="spellStart"/>
      <w:r w:rsidRPr="00A82D97">
        <w:rPr>
          <w:rFonts w:ascii="Segoe UI" w:hAnsi="Segoe UI" w:cs="Segoe UI"/>
          <w:b/>
          <w:color w:val="auto"/>
          <w:sz w:val="36"/>
          <w:szCs w:val="36"/>
        </w:rPr>
        <w:t>Metadados</w:t>
      </w:r>
      <w:proofErr w:type="spellEnd"/>
      <w:r w:rsidRPr="00A82D97">
        <w:rPr>
          <w:rFonts w:ascii="Segoe UI" w:hAnsi="Segoe UI" w:cs="Segoe UI"/>
          <w:b/>
          <w:color w:val="auto"/>
          <w:sz w:val="36"/>
          <w:szCs w:val="36"/>
        </w:rPr>
        <w:t xml:space="preserve"> para a Criação da Base de Dados</w:t>
      </w:r>
    </w:p>
    <w:p w14:paraId="220189B0" w14:textId="77777777" w:rsidR="00A82D97" w:rsidRDefault="00A82D97" w:rsidP="00A82D97">
      <w:pPr>
        <w:rPr>
          <w:rFonts w:ascii="Segoe UI" w:hAnsi="Segoe UI" w:cs="Segoe UI"/>
          <w:sz w:val="24"/>
          <w:szCs w:val="24"/>
        </w:rPr>
      </w:pPr>
    </w:p>
    <w:p w14:paraId="300BF197" w14:textId="77777777" w:rsidR="00FB6E57" w:rsidRPr="00D5733B" w:rsidRDefault="00FB6E57" w:rsidP="00FB6E57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 w:rsidRPr="00D5733B">
        <w:rPr>
          <w:rFonts w:ascii="Segoe UI" w:hAnsi="Segoe UI" w:cs="Segoe UI"/>
          <w:b/>
          <w:color w:val="002060"/>
        </w:rPr>
        <w:t xml:space="preserve">Definição de Tabela </w:t>
      </w:r>
      <w:r w:rsidRPr="00D5733B">
        <w:rPr>
          <w:rFonts w:ascii="Segoe UI" w:hAnsi="Segoe UI" w:cs="Segoe UI"/>
          <w:b/>
          <w:color w:val="002060"/>
        </w:rPr>
        <w:fldChar w:fldCharType="begin"/>
      </w:r>
      <w:r w:rsidRPr="00D5733B">
        <w:rPr>
          <w:rFonts w:ascii="Segoe UI" w:hAnsi="Segoe UI" w:cs="Segoe UI"/>
          <w:b/>
          <w:color w:val="002060"/>
        </w:rPr>
        <w:instrText xml:space="preserve"> SEQ Definição_de_Tabela \* ARABIC </w:instrText>
      </w:r>
      <w:r w:rsidRPr="00D5733B">
        <w:rPr>
          <w:rFonts w:ascii="Segoe UI" w:hAnsi="Segoe UI" w:cs="Segoe UI"/>
          <w:b/>
          <w:color w:val="002060"/>
        </w:rPr>
        <w:fldChar w:fldCharType="separate"/>
      </w:r>
      <w:r w:rsidR="001575D4">
        <w:rPr>
          <w:rFonts w:ascii="Segoe UI" w:hAnsi="Segoe UI" w:cs="Segoe UI"/>
          <w:b/>
          <w:noProof/>
          <w:color w:val="002060"/>
        </w:rPr>
        <w:t>1</w:t>
      </w:r>
      <w:r w:rsidRPr="00D5733B">
        <w:rPr>
          <w:rFonts w:ascii="Segoe UI" w:hAnsi="Segoe UI" w:cs="Segoe UI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57"/>
        <w:gridCol w:w="3957"/>
      </w:tblGrid>
      <w:tr w:rsidR="00A82D97" w:rsidRPr="004A583E" w14:paraId="330289CD" w14:textId="77777777" w:rsidTr="0051746B">
        <w:trPr>
          <w:trHeight w:val="508"/>
        </w:trPr>
        <w:tc>
          <w:tcPr>
            <w:tcW w:w="3957" w:type="dxa"/>
          </w:tcPr>
          <w:p w14:paraId="554000BA" w14:textId="77777777" w:rsidR="00A82D97" w:rsidRPr="004A583E" w:rsidRDefault="0051746B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Categoria da Aeronave</w:t>
            </w:r>
          </w:p>
        </w:tc>
        <w:tc>
          <w:tcPr>
            <w:tcW w:w="3957" w:type="dxa"/>
          </w:tcPr>
          <w:p w14:paraId="1368B55E" w14:textId="77777777" w:rsidR="00A82D97" w:rsidRPr="004A583E" w:rsidRDefault="0051746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Registo das diferentes categorias de aeronave</w:t>
            </w:r>
          </w:p>
        </w:tc>
      </w:tr>
      <w:tr w:rsidR="003B0ECD" w14:paraId="6F1F7E7E" w14:textId="77777777" w:rsidTr="0051746B">
        <w:trPr>
          <w:trHeight w:val="606"/>
        </w:trPr>
        <w:tc>
          <w:tcPr>
            <w:tcW w:w="3957" w:type="dxa"/>
          </w:tcPr>
          <w:p w14:paraId="036D4F39" w14:textId="77777777" w:rsidR="003B0ECD" w:rsidRDefault="003B0EC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3957" w:type="dxa"/>
          </w:tcPr>
          <w:p w14:paraId="1384F7B4" w14:textId="77777777" w:rsidR="003B0ECD" w:rsidRDefault="001575D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3B0ECD" w14:paraId="72F0502B" w14:textId="77777777" w:rsidTr="0051746B">
        <w:trPr>
          <w:trHeight w:val="617"/>
        </w:trPr>
        <w:tc>
          <w:tcPr>
            <w:tcW w:w="3957" w:type="dxa"/>
          </w:tcPr>
          <w:p w14:paraId="26449A44" w14:textId="77777777" w:rsidR="003B0ECD" w:rsidRDefault="00097D0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3957" w:type="dxa"/>
          </w:tcPr>
          <w:p w14:paraId="30DEEB29" w14:textId="77777777" w:rsidR="003B0ECD" w:rsidRDefault="001575D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A82D97" w14:paraId="0F7FCE31" w14:textId="77777777" w:rsidTr="0051746B">
        <w:trPr>
          <w:trHeight w:val="757"/>
        </w:trPr>
        <w:tc>
          <w:tcPr>
            <w:tcW w:w="3957" w:type="dxa"/>
          </w:tcPr>
          <w:p w14:paraId="08407E61" w14:textId="77777777" w:rsidR="00A82D97" w:rsidRDefault="0051746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Categoria</w:t>
            </w:r>
          </w:p>
        </w:tc>
        <w:tc>
          <w:tcPr>
            <w:tcW w:w="3957" w:type="dxa"/>
          </w:tcPr>
          <w:p w14:paraId="2D3D1359" w14:textId="77777777" w:rsidR="00A82D97" w:rsidRDefault="00597A5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1B1C1B72" w14:textId="77777777" w:rsidR="00597A54" w:rsidRDefault="0051746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</w:t>
            </w:r>
            <w:r w:rsidR="00597A54">
              <w:rPr>
                <w:rFonts w:ascii="Segoe UI" w:hAnsi="Segoe UI" w:cs="Segoe UI"/>
                <w:sz w:val="24"/>
                <w:szCs w:val="24"/>
              </w:rPr>
              <w:t>)</w:t>
            </w:r>
          </w:p>
          <w:p w14:paraId="20559D49" w14:textId="77777777" w:rsidR="00597A54" w:rsidRDefault="00526BA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</w:t>
            </w:r>
            <w:r w:rsidR="0051746B">
              <w:rPr>
                <w:rFonts w:ascii="Segoe UI" w:hAnsi="Segoe UI" w:cs="Segoe UI"/>
                <w:sz w:val="24"/>
                <w:szCs w:val="24"/>
              </w:rPr>
              <w:t>: Identificação unívoca da categoria da aeronave</w:t>
            </w:r>
          </w:p>
        </w:tc>
      </w:tr>
    </w:tbl>
    <w:p w14:paraId="3515EB05" w14:textId="77777777" w:rsidR="00A82D97" w:rsidRDefault="00A82D97">
      <w:pPr>
        <w:rPr>
          <w:rFonts w:ascii="Segoe UI" w:hAnsi="Segoe UI" w:cs="Segoe UI"/>
          <w:sz w:val="24"/>
          <w:szCs w:val="24"/>
        </w:rPr>
      </w:pPr>
    </w:p>
    <w:p w14:paraId="24E5E1A8" w14:textId="77777777" w:rsidR="000E3BAA" w:rsidRPr="00A82D97" w:rsidRDefault="000E3BAA">
      <w:pPr>
        <w:rPr>
          <w:rFonts w:ascii="Segoe UI" w:hAnsi="Segoe UI" w:cs="Segoe UI"/>
          <w:sz w:val="24"/>
          <w:szCs w:val="24"/>
        </w:rPr>
      </w:pPr>
    </w:p>
    <w:p w14:paraId="220E9E69" w14:textId="77777777" w:rsidR="00A82D97" w:rsidRPr="00A82D97" w:rsidRDefault="00A82D97">
      <w:pPr>
        <w:rPr>
          <w:rFonts w:ascii="Segoe UI" w:hAnsi="Segoe UI" w:cs="Segoe UI"/>
          <w:sz w:val="24"/>
          <w:szCs w:val="24"/>
        </w:rPr>
      </w:pPr>
    </w:p>
    <w:p w14:paraId="25DFD459" w14:textId="77777777" w:rsidR="00B8664E" w:rsidRDefault="00B8664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6E228A3" w14:textId="77777777" w:rsidR="00A82D97" w:rsidRDefault="00A82D97">
      <w:pPr>
        <w:rPr>
          <w:rFonts w:ascii="Segoe UI" w:hAnsi="Segoe UI" w:cs="Segoe UI"/>
          <w:sz w:val="24"/>
          <w:szCs w:val="24"/>
        </w:rPr>
      </w:pPr>
    </w:p>
    <w:p w14:paraId="7D3DA192" w14:textId="77777777" w:rsidR="00D5733B" w:rsidRPr="00D5733B" w:rsidRDefault="00D5733B" w:rsidP="00D5733B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 w:rsidRPr="00D5733B">
        <w:rPr>
          <w:rFonts w:ascii="Segoe UI" w:hAnsi="Segoe UI" w:cs="Segoe UI"/>
          <w:b/>
          <w:color w:val="002060"/>
        </w:rPr>
        <w:t xml:space="preserve">Definição de Tabela </w:t>
      </w:r>
      <w:r w:rsidRPr="00D5733B">
        <w:rPr>
          <w:rFonts w:ascii="Segoe UI" w:hAnsi="Segoe UI" w:cs="Segoe UI"/>
          <w:b/>
          <w:color w:val="002060"/>
        </w:rPr>
        <w:fldChar w:fldCharType="begin"/>
      </w:r>
      <w:r w:rsidRPr="00D5733B">
        <w:rPr>
          <w:rFonts w:ascii="Segoe UI" w:hAnsi="Segoe UI" w:cs="Segoe UI"/>
          <w:b/>
          <w:color w:val="002060"/>
        </w:rPr>
        <w:instrText xml:space="preserve"> SEQ Definição_de_Tabela \* ARABIC </w:instrText>
      </w:r>
      <w:r w:rsidRPr="00D5733B">
        <w:rPr>
          <w:rFonts w:ascii="Segoe UI" w:hAnsi="Segoe UI" w:cs="Segoe UI"/>
          <w:b/>
          <w:color w:val="002060"/>
        </w:rPr>
        <w:fldChar w:fldCharType="separate"/>
      </w:r>
      <w:r w:rsidR="001575D4">
        <w:rPr>
          <w:rFonts w:ascii="Segoe UI" w:hAnsi="Segoe UI" w:cs="Segoe UI"/>
          <w:b/>
          <w:noProof/>
          <w:color w:val="002060"/>
        </w:rPr>
        <w:t>2</w:t>
      </w:r>
      <w:r w:rsidRPr="00D5733B">
        <w:rPr>
          <w:rFonts w:ascii="Segoe UI" w:hAnsi="Segoe UI" w:cs="Segoe UI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2A26" w:rsidRPr="004A583E" w14:paraId="10BFEBAB" w14:textId="77777777" w:rsidTr="00AA5730">
        <w:trPr>
          <w:trHeight w:val="570"/>
        </w:trPr>
        <w:tc>
          <w:tcPr>
            <w:tcW w:w="4247" w:type="dxa"/>
          </w:tcPr>
          <w:p w14:paraId="406C4C42" w14:textId="77777777" w:rsidR="00E82A26" w:rsidRPr="004A583E" w:rsidRDefault="0051746B" w:rsidP="00AA5730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14:paraId="15B66150" w14:textId="77777777" w:rsidR="00E82A26" w:rsidRPr="004A583E" w:rsidRDefault="0051746B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Registo dos diferentes tipos de motor</w:t>
            </w:r>
          </w:p>
        </w:tc>
      </w:tr>
      <w:tr w:rsidR="00E82A26" w14:paraId="09CADA3B" w14:textId="77777777" w:rsidTr="00AA5730">
        <w:trPr>
          <w:trHeight w:val="683"/>
        </w:trPr>
        <w:tc>
          <w:tcPr>
            <w:tcW w:w="4247" w:type="dxa"/>
          </w:tcPr>
          <w:p w14:paraId="2DC0BC0A" w14:textId="77777777" w:rsidR="00E82A26" w:rsidRDefault="00E82A26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55FA98F5" w14:textId="77777777" w:rsidR="00E82A26" w:rsidRDefault="0051746B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E82A26" w14:paraId="1B3C96DD" w14:textId="77777777" w:rsidTr="00AA5730">
        <w:trPr>
          <w:trHeight w:val="693"/>
        </w:trPr>
        <w:tc>
          <w:tcPr>
            <w:tcW w:w="4247" w:type="dxa"/>
          </w:tcPr>
          <w:p w14:paraId="4622BA23" w14:textId="77777777" w:rsidR="00E82A26" w:rsidRDefault="00E82A26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3D4BAD1A" w14:textId="77777777" w:rsidR="00E82A26" w:rsidRDefault="0051746B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E82A26" w14:paraId="1BDE6926" w14:textId="77777777" w:rsidTr="00AA5730">
        <w:trPr>
          <w:trHeight w:val="847"/>
        </w:trPr>
        <w:tc>
          <w:tcPr>
            <w:tcW w:w="4247" w:type="dxa"/>
          </w:tcPr>
          <w:p w14:paraId="7E745CA5" w14:textId="77777777" w:rsidR="00E82A26" w:rsidRDefault="0051746B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14:paraId="51132744" w14:textId="77777777" w:rsidR="00E82A26" w:rsidRDefault="00E82A26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66D64952" w14:textId="77777777" w:rsidR="00E82A26" w:rsidRDefault="0051746B" w:rsidP="00AA5730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VARCHAR(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45</w:t>
            </w:r>
            <w:r w:rsidR="00E82A26">
              <w:rPr>
                <w:rFonts w:ascii="Segoe UI" w:hAnsi="Segoe UI" w:cs="Segoe UI"/>
                <w:sz w:val="24"/>
                <w:szCs w:val="24"/>
              </w:rPr>
              <w:t>)</w:t>
            </w:r>
          </w:p>
          <w:p w14:paraId="45C7C507" w14:textId="77777777" w:rsidR="00E82A26" w:rsidRDefault="00E82A26" w:rsidP="00AA57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</w:t>
            </w:r>
            <w:r w:rsidR="0051746B">
              <w:rPr>
                <w:rFonts w:ascii="Segoe UI" w:hAnsi="Segoe UI" w:cs="Segoe UI"/>
                <w:sz w:val="24"/>
                <w:szCs w:val="24"/>
              </w:rPr>
              <w:t>MMENT: Identificação unívoca do tipo de motor</w:t>
            </w:r>
          </w:p>
        </w:tc>
      </w:tr>
    </w:tbl>
    <w:p w14:paraId="3E7494D9" w14:textId="77777777" w:rsidR="00B8664E" w:rsidRDefault="00B8664E" w:rsidP="00B8664E">
      <w:pPr>
        <w:rPr>
          <w:rFonts w:ascii="Segoe UI" w:hAnsi="Segoe UI" w:cs="Segoe UI"/>
          <w:sz w:val="24"/>
          <w:szCs w:val="24"/>
        </w:rPr>
      </w:pPr>
    </w:p>
    <w:p w14:paraId="197F0B99" w14:textId="77777777" w:rsidR="00B8664E" w:rsidRPr="00A82D97" w:rsidRDefault="00B8664E" w:rsidP="00B8664E">
      <w:pPr>
        <w:rPr>
          <w:rFonts w:ascii="Segoe UI" w:hAnsi="Segoe UI" w:cs="Segoe UI"/>
          <w:sz w:val="24"/>
          <w:szCs w:val="24"/>
        </w:rPr>
      </w:pPr>
    </w:p>
    <w:p w14:paraId="39EC99FD" w14:textId="77777777" w:rsidR="00B8664E" w:rsidRDefault="00B8664E">
      <w:pPr>
        <w:rPr>
          <w:rFonts w:ascii="Segoe UI" w:hAnsi="Segoe UI" w:cs="Segoe UI"/>
          <w:sz w:val="24"/>
          <w:szCs w:val="24"/>
        </w:rPr>
      </w:pPr>
    </w:p>
    <w:p w14:paraId="44DC5B99" w14:textId="77777777" w:rsidR="00E82A26" w:rsidRDefault="00E82A26">
      <w:pPr>
        <w:rPr>
          <w:rFonts w:ascii="Segoe UI" w:hAnsi="Segoe UI" w:cs="Segoe UI"/>
          <w:sz w:val="24"/>
          <w:szCs w:val="24"/>
        </w:rPr>
      </w:pPr>
    </w:p>
    <w:p w14:paraId="54B2CA82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6A0FB377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7764DF0D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73CDFB78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40350D46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4E4B18CF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3203A9FF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519D6B96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1F352C11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55E84218" w14:textId="77777777" w:rsidR="001575D4" w:rsidRDefault="001575D4">
      <w:pPr>
        <w:rPr>
          <w:rFonts w:ascii="Segoe UI" w:hAnsi="Segoe UI" w:cs="Segoe UI"/>
          <w:sz w:val="24"/>
          <w:szCs w:val="24"/>
        </w:rPr>
      </w:pPr>
    </w:p>
    <w:p w14:paraId="4A3C7C38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0D764098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0C98CF4E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5D558CC5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36064C91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2AB418D7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5A29B27E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0CB16311" w14:textId="77777777" w:rsidR="0051746B" w:rsidRPr="0051746B" w:rsidRDefault="0051746B" w:rsidP="0051746B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 w:rsidRPr="00D5733B">
        <w:rPr>
          <w:rFonts w:ascii="Segoe UI" w:hAnsi="Segoe UI" w:cs="Segoe UI"/>
          <w:b/>
          <w:color w:val="002060"/>
        </w:rPr>
        <w:lastRenderedPageBreak/>
        <w:t xml:space="preserve">Definição de Tabela </w:t>
      </w:r>
      <w:r w:rsidRPr="00D5733B">
        <w:rPr>
          <w:rFonts w:ascii="Segoe UI" w:hAnsi="Segoe UI" w:cs="Segoe UI"/>
          <w:b/>
          <w:color w:val="002060"/>
        </w:rPr>
        <w:fldChar w:fldCharType="begin"/>
      </w:r>
      <w:r w:rsidRPr="00D5733B">
        <w:rPr>
          <w:rFonts w:ascii="Segoe UI" w:hAnsi="Segoe UI" w:cs="Segoe UI"/>
          <w:b/>
          <w:color w:val="002060"/>
        </w:rPr>
        <w:instrText xml:space="preserve"> SEQ Definição_de_Tabela \* ARABIC </w:instrText>
      </w:r>
      <w:r w:rsidRPr="00D5733B">
        <w:rPr>
          <w:rFonts w:ascii="Segoe UI" w:hAnsi="Segoe UI" w:cs="Segoe UI"/>
          <w:b/>
          <w:color w:val="002060"/>
        </w:rPr>
        <w:fldChar w:fldCharType="separate"/>
      </w:r>
      <w:r>
        <w:rPr>
          <w:rFonts w:ascii="Segoe UI" w:hAnsi="Segoe UI" w:cs="Segoe UI"/>
          <w:b/>
          <w:noProof/>
          <w:color w:val="002060"/>
        </w:rPr>
        <w:t>3</w:t>
      </w:r>
      <w:r w:rsidRPr="00D5733B">
        <w:rPr>
          <w:rFonts w:ascii="Segoe UI" w:hAnsi="Segoe UI" w:cs="Segoe UI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746B" w:rsidRPr="004A583E" w14:paraId="594B38C5" w14:textId="77777777" w:rsidTr="004375F0">
        <w:trPr>
          <w:trHeight w:val="570"/>
        </w:trPr>
        <w:tc>
          <w:tcPr>
            <w:tcW w:w="4247" w:type="dxa"/>
          </w:tcPr>
          <w:p w14:paraId="0C324E1C" w14:textId="77777777" w:rsidR="0051746B" w:rsidRPr="004A583E" w:rsidRDefault="0051746B" w:rsidP="004375F0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Fabricante</w:t>
            </w:r>
          </w:p>
        </w:tc>
        <w:tc>
          <w:tcPr>
            <w:tcW w:w="4247" w:type="dxa"/>
          </w:tcPr>
          <w:p w14:paraId="00EB2DDD" w14:textId="77777777" w:rsidR="0051746B" w:rsidRPr="004A583E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Registo dos diferentes fabricantes de aeronaves</w:t>
            </w:r>
          </w:p>
        </w:tc>
      </w:tr>
      <w:tr w:rsidR="0051746B" w14:paraId="1B3CCB8B" w14:textId="77777777" w:rsidTr="004375F0">
        <w:trPr>
          <w:trHeight w:val="683"/>
        </w:trPr>
        <w:tc>
          <w:tcPr>
            <w:tcW w:w="4247" w:type="dxa"/>
          </w:tcPr>
          <w:p w14:paraId="35CDD454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34577C00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51746B" w14:paraId="7080B9A0" w14:textId="77777777" w:rsidTr="004375F0">
        <w:trPr>
          <w:trHeight w:val="693"/>
        </w:trPr>
        <w:tc>
          <w:tcPr>
            <w:tcW w:w="4247" w:type="dxa"/>
          </w:tcPr>
          <w:p w14:paraId="0659482D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2A328E10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51746B" w14:paraId="7AA4A599" w14:textId="77777777" w:rsidTr="004375F0">
        <w:trPr>
          <w:trHeight w:val="847"/>
        </w:trPr>
        <w:tc>
          <w:tcPr>
            <w:tcW w:w="4247" w:type="dxa"/>
          </w:tcPr>
          <w:p w14:paraId="155E29B6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Fabricante</w:t>
            </w:r>
          </w:p>
        </w:tc>
        <w:tc>
          <w:tcPr>
            <w:tcW w:w="4247" w:type="dxa"/>
          </w:tcPr>
          <w:p w14:paraId="5872E4E3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4AC3B407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</w:t>
            </w:r>
            <w:r w:rsidR="0035592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(45)</w:t>
            </w:r>
          </w:p>
          <w:p w14:paraId="50DE4908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unívoca do fabricante da aeronave</w:t>
            </w:r>
          </w:p>
        </w:tc>
      </w:tr>
    </w:tbl>
    <w:p w14:paraId="1971DBCA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0099BF1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BB031EF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1787F4E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6B8B93D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37A73433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248A569B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6A29361F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A0E3DD8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1F67679B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5CFE5A82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24E305B8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345F2B2D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2083431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FC70348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20D5C5F0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417476D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4C1C0620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6A23D82F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7C2965C0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5B317F6B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14F211B4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259DD419" w14:textId="77777777" w:rsidR="0051746B" w:rsidRPr="00355922" w:rsidRDefault="00355922" w:rsidP="00355922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 w:rsidRPr="00D5733B">
        <w:rPr>
          <w:rFonts w:ascii="Segoe UI" w:hAnsi="Segoe UI" w:cs="Segoe UI"/>
          <w:b/>
          <w:color w:val="002060"/>
        </w:rPr>
        <w:lastRenderedPageBreak/>
        <w:t xml:space="preserve">Definição de Tabela </w:t>
      </w:r>
      <w:r w:rsidRPr="00D5733B">
        <w:rPr>
          <w:rFonts w:ascii="Segoe UI" w:hAnsi="Segoe UI" w:cs="Segoe UI"/>
          <w:b/>
          <w:color w:val="002060"/>
        </w:rPr>
        <w:fldChar w:fldCharType="begin"/>
      </w:r>
      <w:r w:rsidRPr="00D5733B">
        <w:rPr>
          <w:rFonts w:ascii="Segoe UI" w:hAnsi="Segoe UI" w:cs="Segoe UI"/>
          <w:b/>
          <w:color w:val="002060"/>
        </w:rPr>
        <w:instrText xml:space="preserve"> SEQ Definição_de_Tabela \* ARABIC </w:instrText>
      </w:r>
      <w:r w:rsidRPr="00D5733B">
        <w:rPr>
          <w:rFonts w:ascii="Segoe UI" w:hAnsi="Segoe UI" w:cs="Segoe UI"/>
          <w:b/>
          <w:color w:val="002060"/>
        </w:rPr>
        <w:fldChar w:fldCharType="separate"/>
      </w:r>
      <w:r>
        <w:rPr>
          <w:rFonts w:ascii="Segoe UI" w:hAnsi="Segoe UI" w:cs="Segoe UI"/>
          <w:b/>
          <w:noProof/>
          <w:color w:val="002060"/>
        </w:rPr>
        <w:t>4</w:t>
      </w:r>
      <w:r w:rsidRPr="00D5733B">
        <w:rPr>
          <w:rFonts w:ascii="Segoe UI" w:hAnsi="Segoe UI" w:cs="Segoe UI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746B" w:rsidRPr="004A583E" w14:paraId="607DCD52" w14:textId="77777777" w:rsidTr="004375F0">
        <w:trPr>
          <w:trHeight w:val="570"/>
        </w:trPr>
        <w:tc>
          <w:tcPr>
            <w:tcW w:w="4247" w:type="dxa"/>
          </w:tcPr>
          <w:p w14:paraId="32DE9548" w14:textId="77777777" w:rsidR="0051746B" w:rsidRPr="004A583E" w:rsidRDefault="00355922" w:rsidP="004375F0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14:paraId="2011A89A" w14:textId="77777777" w:rsidR="0051746B" w:rsidRPr="004A583E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</w:t>
            </w:r>
            <w:r w:rsidR="00355922">
              <w:rPr>
                <w:rFonts w:ascii="Segoe UI" w:hAnsi="Segoe UI" w:cs="Segoe UI"/>
                <w:sz w:val="24"/>
                <w:szCs w:val="24"/>
              </w:rPr>
              <w:t>sto dos diferentes modelos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 aeronave</w:t>
            </w:r>
          </w:p>
        </w:tc>
      </w:tr>
      <w:tr w:rsidR="0051746B" w14:paraId="2C59E309" w14:textId="77777777" w:rsidTr="004375F0">
        <w:trPr>
          <w:trHeight w:val="683"/>
        </w:trPr>
        <w:tc>
          <w:tcPr>
            <w:tcW w:w="4247" w:type="dxa"/>
          </w:tcPr>
          <w:p w14:paraId="553AB787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489F8FBB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51746B" w14:paraId="2D7B0578" w14:textId="77777777" w:rsidTr="004375F0">
        <w:trPr>
          <w:trHeight w:val="693"/>
        </w:trPr>
        <w:tc>
          <w:tcPr>
            <w:tcW w:w="4247" w:type="dxa"/>
          </w:tcPr>
          <w:p w14:paraId="0F678B8B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1260FA9D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51746B" w14:paraId="03F42D15" w14:textId="77777777" w:rsidTr="004375F0">
        <w:trPr>
          <w:trHeight w:val="847"/>
        </w:trPr>
        <w:tc>
          <w:tcPr>
            <w:tcW w:w="4247" w:type="dxa"/>
          </w:tcPr>
          <w:p w14:paraId="638D9B6B" w14:textId="77777777" w:rsidR="0051746B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14:paraId="4A903502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194E5F1A" w14:textId="77777777" w:rsidR="0051746B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</w:t>
            </w:r>
            <w:r w:rsidR="0035592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(45)</w:t>
            </w:r>
          </w:p>
          <w:p w14:paraId="6EA325F5" w14:textId="77777777" w:rsidR="00355922" w:rsidRDefault="0051746B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</w:t>
            </w:r>
            <w:r w:rsidR="00355922">
              <w:rPr>
                <w:rFonts w:ascii="Segoe UI" w:hAnsi="Segoe UI" w:cs="Segoe UI"/>
                <w:sz w:val="24"/>
                <w:szCs w:val="24"/>
              </w:rPr>
              <w:t>o do modelo da aeronave</w:t>
            </w:r>
          </w:p>
        </w:tc>
      </w:tr>
      <w:tr w:rsidR="00355922" w14:paraId="4F23CF76" w14:textId="77777777" w:rsidTr="004375F0">
        <w:trPr>
          <w:trHeight w:val="847"/>
        </w:trPr>
        <w:tc>
          <w:tcPr>
            <w:tcW w:w="4247" w:type="dxa"/>
          </w:tcPr>
          <w:p w14:paraId="49722285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Fabricante</w:t>
            </w:r>
          </w:p>
        </w:tc>
        <w:tc>
          <w:tcPr>
            <w:tcW w:w="4247" w:type="dxa"/>
          </w:tcPr>
          <w:p w14:paraId="3AA32262" w14:textId="77777777" w:rsidR="00355922" w:rsidRDefault="00355922" w:rsidP="0035592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1F6AC9D1" w14:textId="77777777" w:rsidR="00355922" w:rsidRDefault="00355922" w:rsidP="0035592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5ECD23F3" w14:textId="77777777" w:rsidR="00355922" w:rsidRDefault="00355922" w:rsidP="0035592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“Fabricante”, campo “Fabricante”</w:t>
            </w:r>
          </w:p>
          <w:p w14:paraId="7EE916FC" w14:textId="77777777" w:rsidR="00355922" w:rsidRDefault="00355922" w:rsidP="0035592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5922" w14:paraId="229AE1D6" w14:textId="77777777" w:rsidTr="004375F0">
        <w:trPr>
          <w:trHeight w:val="847"/>
        </w:trPr>
        <w:tc>
          <w:tcPr>
            <w:tcW w:w="4247" w:type="dxa"/>
          </w:tcPr>
          <w:p w14:paraId="2BDABCE8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Construção Amadora</w:t>
            </w:r>
          </w:p>
        </w:tc>
        <w:tc>
          <w:tcPr>
            <w:tcW w:w="4247" w:type="dxa"/>
          </w:tcPr>
          <w:p w14:paraId="018DDE5C" w14:textId="77777777" w:rsidR="00355922" w:rsidRDefault="00355922" w:rsidP="0035592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(3)</w:t>
            </w:r>
          </w:p>
          <w:p w14:paraId="3A982D3D" w14:textId="77777777" w:rsidR="00355922" w:rsidRDefault="00355922" w:rsidP="0035592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Aeronave construída por um amador ou não</w:t>
            </w:r>
          </w:p>
          <w:p w14:paraId="7B0C5161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AD6A24A" w14:textId="77777777" w:rsidR="0051746B" w:rsidRDefault="0051746B">
      <w:pPr>
        <w:rPr>
          <w:rFonts w:ascii="Segoe UI" w:hAnsi="Segoe UI" w:cs="Segoe UI"/>
          <w:sz w:val="24"/>
          <w:szCs w:val="24"/>
        </w:rPr>
      </w:pPr>
    </w:p>
    <w:p w14:paraId="071CB8AB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73E52C0B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39D79D7B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1FC13859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529B7ECE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325C81D3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21ED3F17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259A1B1E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240F057F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6F52AA6E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5161413C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1B107DA1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62B0535E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217B1ABC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0ABD731F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20F6110E" w14:textId="77777777" w:rsidR="00355922" w:rsidRPr="00355922" w:rsidRDefault="00355922" w:rsidP="00355922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 w:rsidRPr="00D5733B">
        <w:rPr>
          <w:rFonts w:ascii="Segoe UI" w:hAnsi="Segoe UI" w:cs="Segoe UI"/>
          <w:b/>
          <w:color w:val="002060"/>
        </w:rPr>
        <w:lastRenderedPageBreak/>
        <w:t xml:space="preserve">Definição de Tabela </w:t>
      </w:r>
      <w:r w:rsidRPr="00D5733B">
        <w:rPr>
          <w:rFonts w:ascii="Segoe UI" w:hAnsi="Segoe UI" w:cs="Segoe UI"/>
          <w:b/>
          <w:color w:val="002060"/>
        </w:rPr>
        <w:fldChar w:fldCharType="begin"/>
      </w:r>
      <w:r w:rsidRPr="00D5733B">
        <w:rPr>
          <w:rFonts w:ascii="Segoe UI" w:hAnsi="Segoe UI" w:cs="Segoe UI"/>
          <w:b/>
          <w:color w:val="002060"/>
        </w:rPr>
        <w:instrText xml:space="preserve"> SEQ Definição_de_Tabela \* ARABIC </w:instrText>
      </w:r>
      <w:r w:rsidRPr="00D5733B">
        <w:rPr>
          <w:rFonts w:ascii="Segoe UI" w:hAnsi="Segoe UI" w:cs="Segoe UI"/>
          <w:b/>
          <w:color w:val="002060"/>
        </w:rPr>
        <w:fldChar w:fldCharType="separate"/>
      </w:r>
      <w:r>
        <w:rPr>
          <w:rFonts w:ascii="Segoe UI" w:hAnsi="Segoe UI" w:cs="Segoe UI"/>
          <w:b/>
          <w:noProof/>
          <w:color w:val="002060"/>
        </w:rPr>
        <w:t>5</w:t>
      </w:r>
      <w:r w:rsidRPr="00D5733B">
        <w:rPr>
          <w:rFonts w:ascii="Segoe UI" w:hAnsi="Segoe UI" w:cs="Segoe UI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5922" w:rsidRPr="004A583E" w14:paraId="42211A8D" w14:textId="77777777" w:rsidTr="004375F0">
        <w:trPr>
          <w:trHeight w:val="570"/>
        </w:trPr>
        <w:tc>
          <w:tcPr>
            <w:tcW w:w="4247" w:type="dxa"/>
          </w:tcPr>
          <w:p w14:paraId="1AF900AF" w14:textId="77777777" w:rsidR="00355922" w:rsidRPr="004A583E" w:rsidRDefault="00F13DA7" w:rsidP="004375F0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Operação</w:t>
            </w:r>
          </w:p>
        </w:tc>
        <w:tc>
          <w:tcPr>
            <w:tcW w:w="4247" w:type="dxa"/>
          </w:tcPr>
          <w:p w14:paraId="5D9BEEB2" w14:textId="77777777" w:rsidR="00355922" w:rsidRPr="004A583E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</w:t>
            </w:r>
            <w:r w:rsidR="00AA50E1">
              <w:rPr>
                <w:rFonts w:ascii="Segoe UI" w:hAnsi="Segoe UI" w:cs="Segoe UI"/>
                <w:sz w:val="24"/>
                <w:szCs w:val="24"/>
              </w:rPr>
              <w:t>sto da</w:t>
            </w:r>
            <w:r w:rsidR="00F13DA7">
              <w:rPr>
                <w:rFonts w:ascii="Segoe UI" w:hAnsi="Segoe UI" w:cs="Segoe UI"/>
                <w:sz w:val="24"/>
                <w:szCs w:val="24"/>
              </w:rPr>
              <w:t xml:space="preserve">s diferentes </w:t>
            </w:r>
            <w:r w:rsidR="00AA50E1">
              <w:rPr>
                <w:rFonts w:ascii="Segoe UI" w:hAnsi="Segoe UI" w:cs="Segoe UI"/>
                <w:sz w:val="24"/>
                <w:szCs w:val="24"/>
              </w:rPr>
              <w:t>operações a serem efetuadas pelas aeronaves</w:t>
            </w:r>
          </w:p>
        </w:tc>
      </w:tr>
      <w:tr w:rsidR="00355922" w14:paraId="3AF3936E" w14:textId="77777777" w:rsidTr="004375F0">
        <w:trPr>
          <w:trHeight w:val="683"/>
        </w:trPr>
        <w:tc>
          <w:tcPr>
            <w:tcW w:w="4247" w:type="dxa"/>
          </w:tcPr>
          <w:p w14:paraId="0B045EAE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41B0E951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355922" w14:paraId="34BA7EC8" w14:textId="77777777" w:rsidTr="004375F0">
        <w:trPr>
          <w:trHeight w:val="693"/>
        </w:trPr>
        <w:tc>
          <w:tcPr>
            <w:tcW w:w="4247" w:type="dxa"/>
          </w:tcPr>
          <w:p w14:paraId="2D6BB5FC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183141EA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355922" w14:paraId="5FFA5517" w14:textId="77777777" w:rsidTr="004375F0">
        <w:trPr>
          <w:trHeight w:val="847"/>
        </w:trPr>
        <w:tc>
          <w:tcPr>
            <w:tcW w:w="4247" w:type="dxa"/>
          </w:tcPr>
          <w:p w14:paraId="719E9126" w14:textId="77777777" w:rsidR="00355922" w:rsidRDefault="00AA50E1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Operação</w:t>
            </w:r>
          </w:p>
        </w:tc>
        <w:tc>
          <w:tcPr>
            <w:tcW w:w="4247" w:type="dxa"/>
          </w:tcPr>
          <w:p w14:paraId="6B335E7B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2CBC824E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56DFBA49" w14:textId="77777777" w:rsidR="00355922" w:rsidRDefault="00355922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</w:t>
            </w:r>
            <w:r w:rsidR="00AA50E1">
              <w:rPr>
                <w:rFonts w:ascii="Segoe UI" w:hAnsi="Segoe UI" w:cs="Segoe UI"/>
                <w:sz w:val="24"/>
                <w:szCs w:val="24"/>
              </w:rPr>
              <w:t xml:space="preserve"> unívoca do tipo de operação</w:t>
            </w:r>
          </w:p>
        </w:tc>
      </w:tr>
    </w:tbl>
    <w:p w14:paraId="219F33A4" w14:textId="77777777" w:rsidR="00355922" w:rsidRDefault="00355922">
      <w:pPr>
        <w:rPr>
          <w:rFonts w:ascii="Segoe UI" w:hAnsi="Segoe UI" w:cs="Segoe UI"/>
          <w:sz w:val="24"/>
          <w:szCs w:val="24"/>
        </w:rPr>
      </w:pPr>
    </w:p>
    <w:p w14:paraId="738CDDB6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7E2285BA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0D711F18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47C28C32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0D894803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669C5981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17228F78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23E6ADC3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63A4CA09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43E79DF3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27A35596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40171AF5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5171FD13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1D06941A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206C66E4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79B3EA34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062CC1A2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7E0D1753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5744C330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0400E1FB" w14:textId="77777777" w:rsidR="00AA50E1" w:rsidRDefault="00AA50E1">
      <w:pPr>
        <w:rPr>
          <w:rFonts w:ascii="Segoe UI" w:hAnsi="Segoe UI" w:cs="Segoe UI"/>
          <w:sz w:val="24"/>
          <w:szCs w:val="24"/>
        </w:rPr>
      </w:pPr>
    </w:p>
    <w:p w14:paraId="1087BFC5" w14:textId="77777777" w:rsidR="00863EC3" w:rsidRDefault="00863EC3" w:rsidP="00105DF0">
      <w:pPr>
        <w:pStyle w:val="Legenda"/>
        <w:rPr>
          <w:rFonts w:ascii="Segoe UI" w:hAnsi="Segoe UI" w:cs="Segoe UI"/>
          <w:i w:val="0"/>
          <w:iCs w:val="0"/>
          <w:color w:val="auto"/>
          <w:sz w:val="24"/>
          <w:szCs w:val="24"/>
        </w:rPr>
      </w:pP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28FA" w14:paraId="697E2378" w14:textId="77777777" w:rsidTr="004375F0">
        <w:trPr>
          <w:trHeight w:val="847"/>
        </w:trPr>
        <w:tc>
          <w:tcPr>
            <w:tcW w:w="4247" w:type="dxa"/>
          </w:tcPr>
          <w:p w14:paraId="5D86DA82" w14:textId="2723B0A0" w:rsidR="00A328FA" w:rsidRPr="00AC6473" w:rsidRDefault="00A328FA" w:rsidP="004375F0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AC6473"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Aeroporto</w:t>
            </w:r>
            <w:bookmarkStart w:id="0" w:name="_GoBack"/>
            <w:bookmarkEnd w:id="0"/>
          </w:p>
        </w:tc>
        <w:tc>
          <w:tcPr>
            <w:tcW w:w="4247" w:type="dxa"/>
          </w:tcPr>
          <w:p w14:paraId="19799CB9" w14:textId="1F3BB189" w:rsidR="00A328FA" w:rsidRDefault="00A328F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Registo dos Aeroportos</w:t>
            </w:r>
          </w:p>
        </w:tc>
      </w:tr>
      <w:tr w:rsidR="00105DF0" w14:paraId="5E45BAFB" w14:textId="77777777" w:rsidTr="004375F0">
        <w:trPr>
          <w:trHeight w:val="847"/>
        </w:trPr>
        <w:tc>
          <w:tcPr>
            <w:tcW w:w="4247" w:type="dxa"/>
          </w:tcPr>
          <w:p w14:paraId="4355C03C" w14:textId="77777777" w:rsidR="00105DF0" w:rsidRDefault="00105DF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Nome do Aeroporto</w:t>
            </w:r>
          </w:p>
        </w:tc>
        <w:tc>
          <w:tcPr>
            <w:tcW w:w="4247" w:type="dxa"/>
          </w:tcPr>
          <w:p w14:paraId="4BBC9D08" w14:textId="77777777" w:rsidR="00105DF0" w:rsidRDefault="00105DF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DE11094" w14:textId="77777777" w:rsidR="00105DF0" w:rsidRDefault="00105DF0" w:rsidP="00105D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do nome do aeroporto</w:t>
            </w:r>
          </w:p>
        </w:tc>
      </w:tr>
      <w:tr w:rsidR="00105DF0" w14:paraId="7E634B60" w14:textId="77777777" w:rsidTr="004375F0">
        <w:trPr>
          <w:trHeight w:val="847"/>
        </w:trPr>
        <w:tc>
          <w:tcPr>
            <w:tcW w:w="4247" w:type="dxa"/>
          </w:tcPr>
          <w:p w14:paraId="34231862" w14:textId="77777777" w:rsidR="00105DF0" w:rsidRDefault="00105DF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Código do Aeroporto</w:t>
            </w:r>
          </w:p>
        </w:tc>
        <w:tc>
          <w:tcPr>
            <w:tcW w:w="4247" w:type="dxa"/>
          </w:tcPr>
          <w:p w14:paraId="416B4257" w14:textId="77777777" w:rsidR="00105DF0" w:rsidRDefault="00105DF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4ADCDC2C" w14:textId="77777777" w:rsidR="00105DF0" w:rsidRDefault="00105DF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5F7524A" w14:textId="77777777" w:rsidR="00105DF0" w:rsidRDefault="00105DF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unívoca do aeroporto</w:t>
            </w:r>
          </w:p>
          <w:p w14:paraId="4C1C8D3D" w14:textId="77777777" w:rsidR="00105DF0" w:rsidRDefault="00105DF0" w:rsidP="004375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424FA97F" w14:textId="743EE377" w:rsidR="00105DF0" w:rsidRPr="00355922" w:rsidRDefault="00105DF0" w:rsidP="00105DF0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</w:rPr>
        <w:t xml:space="preserve">  </w:t>
      </w:r>
      <w:r w:rsidRPr="00D5733B">
        <w:rPr>
          <w:rFonts w:ascii="Segoe UI" w:hAnsi="Segoe UI" w:cs="Segoe UI"/>
          <w:b/>
          <w:color w:val="002060"/>
        </w:rPr>
        <w:t xml:space="preserve">Definição de Tabela </w:t>
      </w:r>
      <w:r w:rsidR="00863EC3">
        <w:rPr>
          <w:rFonts w:ascii="Segoe UI" w:hAnsi="Segoe UI" w:cs="Segoe UI"/>
          <w:b/>
          <w:color w:val="002060"/>
        </w:rPr>
        <w:t>6</w:t>
      </w:r>
    </w:p>
    <w:p w14:paraId="05263E4A" w14:textId="77777777" w:rsidR="00105DF0" w:rsidRDefault="00105DF0">
      <w:pPr>
        <w:rPr>
          <w:rFonts w:ascii="Segoe UI" w:hAnsi="Segoe UI" w:cs="Segoe UI"/>
          <w:sz w:val="24"/>
          <w:szCs w:val="24"/>
        </w:rPr>
      </w:pPr>
    </w:p>
    <w:p w14:paraId="2730457F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01E6DDDA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10D996F7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06814001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2781084F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1C287D0B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5851C744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5456655A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117B0BE2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38839CF1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2C289A1A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2CAC950A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73DE5FF2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3513B369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4FD69D95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7768402E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757329DB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5E19AE38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3C075B4D" w14:textId="77777777" w:rsidR="00863EC3" w:rsidRDefault="00707AEA" w:rsidP="00707AEA">
      <w:pPr>
        <w:pStyle w:val="Legenda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002060"/>
        </w:rPr>
        <w:t xml:space="preserve">  </w:t>
      </w:r>
    </w:p>
    <w:p w14:paraId="04DDBC30" w14:textId="77777777" w:rsidR="00863EC3" w:rsidRDefault="00863EC3" w:rsidP="00707AEA">
      <w:pPr>
        <w:pStyle w:val="Legenda"/>
        <w:rPr>
          <w:rFonts w:ascii="Segoe UI" w:hAnsi="Segoe UI" w:cs="Segoe UI"/>
          <w:b/>
          <w:color w:val="002060"/>
        </w:rPr>
      </w:pPr>
    </w:p>
    <w:p w14:paraId="49893FE6" w14:textId="77777777" w:rsidR="00863EC3" w:rsidRDefault="00863EC3" w:rsidP="00707AEA">
      <w:pPr>
        <w:pStyle w:val="Legenda"/>
        <w:rPr>
          <w:rFonts w:ascii="Segoe UI" w:hAnsi="Segoe UI" w:cs="Segoe UI"/>
          <w:b/>
          <w:color w:val="002060"/>
        </w:rPr>
      </w:pPr>
    </w:p>
    <w:p w14:paraId="10B0F58C" w14:textId="77777777" w:rsidR="00A328FA" w:rsidRPr="00355922" w:rsidRDefault="00A328FA" w:rsidP="00A328FA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 w:rsidRPr="00D5733B">
        <w:rPr>
          <w:rFonts w:ascii="Segoe UI" w:hAnsi="Segoe UI" w:cs="Segoe UI"/>
          <w:b/>
          <w:color w:val="002060"/>
        </w:rPr>
        <w:lastRenderedPageBreak/>
        <w:t xml:space="preserve">Definição de Tabela </w:t>
      </w:r>
      <w:r>
        <w:rPr>
          <w:rFonts w:ascii="Segoe UI" w:hAnsi="Segoe UI" w:cs="Segoe UI"/>
          <w:b/>
          <w:color w:val="002060"/>
        </w:rPr>
        <w:t>7</w:t>
      </w:r>
    </w:p>
    <w:p w14:paraId="31654450" w14:textId="77777777" w:rsidR="00863EC3" w:rsidRDefault="00863EC3" w:rsidP="00707AEA">
      <w:pPr>
        <w:pStyle w:val="Legenda"/>
        <w:rPr>
          <w:rFonts w:ascii="Segoe UI" w:hAnsi="Segoe UI" w:cs="Segoe UI"/>
          <w:b/>
          <w:color w:val="002060"/>
        </w:rPr>
      </w:pPr>
    </w:p>
    <w:p w14:paraId="14FA7EEA" w14:textId="77777777" w:rsidR="00863EC3" w:rsidRDefault="00863EC3" w:rsidP="00707AEA">
      <w:pPr>
        <w:pStyle w:val="Legenda"/>
        <w:rPr>
          <w:rFonts w:ascii="Segoe UI" w:hAnsi="Segoe UI" w:cs="Segoe UI"/>
          <w:b/>
          <w:color w:val="002060"/>
        </w:rPr>
      </w:pPr>
    </w:p>
    <w:p w14:paraId="4317BB51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7AEA" w:rsidRPr="004A583E" w14:paraId="62026791" w14:textId="77777777" w:rsidTr="004375F0">
        <w:trPr>
          <w:trHeight w:val="570"/>
        </w:trPr>
        <w:tc>
          <w:tcPr>
            <w:tcW w:w="4247" w:type="dxa"/>
          </w:tcPr>
          <w:p w14:paraId="0079D830" w14:textId="77777777" w:rsidR="00707AEA" w:rsidRPr="004A583E" w:rsidRDefault="00707AEA" w:rsidP="004375F0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Fase do Voo</w:t>
            </w:r>
          </w:p>
        </w:tc>
        <w:tc>
          <w:tcPr>
            <w:tcW w:w="4247" w:type="dxa"/>
          </w:tcPr>
          <w:p w14:paraId="5D676108" w14:textId="77777777" w:rsidR="00707AEA" w:rsidRPr="004A583E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Registo </w:t>
            </w:r>
            <w:r w:rsidR="005F60A0">
              <w:rPr>
                <w:rFonts w:ascii="Segoe UI" w:hAnsi="Segoe UI" w:cs="Segoe UI"/>
                <w:sz w:val="24"/>
                <w:szCs w:val="24"/>
              </w:rPr>
              <w:t>da fase do voo</w:t>
            </w:r>
          </w:p>
        </w:tc>
      </w:tr>
      <w:tr w:rsidR="00707AEA" w14:paraId="4EFCDE4D" w14:textId="77777777" w:rsidTr="004375F0">
        <w:trPr>
          <w:trHeight w:val="683"/>
        </w:trPr>
        <w:tc>
          <w:tcPr>
            <w:tcW w:w="4247" w:type="dxa"/>
          </w:tcPr>
          <w:p w14:paraId="114C0E0E" w14:textId="77777777" w:rsidR="00707AEA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2DC3E38A" w14:textId="77777777" w:rsidR="00707AEA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707AEA" w14:paraId="3D93260F" w14:textId="77777777" w:rsidTr="004375F0">
        <w:trPr>
          <w:trHeight w:val="693"/>
        </w:trPr>
        <w:tc>
          <w:tcPr>
            <w:tcW w:w="4247" w:type="dxa"/>
          </w:tcPr>
          <w:p w14:paraId="55E92084" w14:textId="77777777" w:rsidR="00707AEA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6B913B0C" w14:textId="77777777" w:rsidR="00707AEA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707AEA" w14:paraId="5FA2E2A2" w14:textId="77777777" w:rsidTr="004375F0">
        <w:trPr>
          <w:trHeight w:val="847"/>
        </w:trPr>
        <w:tc>
          <w:tcPr>
            <w:tcW w:w="4247" w:type="dxa"/>
          </w:tcPr>
          <w:p w14:paraId="5127DA1A" w14:textId="77777777" w:rsidR="00707AEA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Fase do Voo</w:t>
            </w:r>
          </w:p>
        </w:tc>
        <w:tc>
          <w:tcPr>
            <w:tcW w:w="4247" w:type="dxa"/>
          </w:tcPr>
          <w:p w14:paraId="00E6EA52" w14:textId="77777777" w:rsidR="00707AEA" w:rsidRDefault="00707AEA" w:rsidP="00707AE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35B7FB38" w14:textId="77777777" w:rsidR="00707AEA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6E2D6C5B" w14:textId="77777777" w:rsidR="00707AEA" w:rsidRDefault="00707AEA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</w:t>
            </w:r>
            <w:r w:rsidR="005F60A0">
              <w:rPr>
                <w:rFonts w:ascii="Segoe UI" w:hAnsi="Segoe UI" w:cs="Segoe UI"/>
                <w:sz w:val="24"/>
                <w:szCs w:val="24"/>
              </w:rPr>
              <w:t>o unívoca da fase do voo</w:t>
            </w:r>
          </w:p>
        </w:tc>
      </w:tr>
    </w:tbl>
    <w:p w14:paraId="06DD3932" w14:textId="77777777" w:rsidR="00707AEA" w:rsidRDefault="00707AEA">
      <w:pPr>
        <w:rPr>
          <w:rFonts w:ascii="Segoe UI" w:hAnsi="Segoe UI" w:cs="Segoe UI"/>
          <w:sz w:val="24"/>
          <w:szCs w:val="24"/>
        </w:rPr>
      </w:pPr>
    </w:p>
    <w:p w14:paraId="6FE7EC8E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2F6B0909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38466514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7FA07CB0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4ADC76A1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6BFE0B9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A1CD1B5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EA5BE96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78D2BF4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4DDBF09A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9AA304C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610B79BF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104A7FB0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15113A9D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51024AF0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6001B1FA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3C15A707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25B57DE7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3EABCFE6" w14:textId="6B85F69B" w:rsidR="005F60A0" w:rsidRPr="00A328FA" w:rsidRDefault="00A328FA">
      <w:pPr>
        <w:rPr>
          <w:rFonts w:ascii="Segoe UI" w:hAnsi="Segoe UI" w:cs="Segoe UI"/>
          <w:i/>
          <w:sz w:val="18"/>
          <w:szCs w:val="18"/>
        </w:rPr>
      </w:pPr>
      <w:r w:rsidRPr="00A328FA">
        <w:rPr>
          <w:rFonts w:ascii="Segoe UI" w:hAnsi="Segoe UI" w:cs="Segoe UI"/>
          <w:b/>
          <w:i/>
          <w:color w:val="002060"/>
          <w:sz w:val="18"/>
          <w:szCs w:val="18"/>
        </w:rPr>
        <w:lastRenderedPageBreak/>
        <w:t>Definição de Tabela 8</w:t>
      </w:r>
    </w:p>
    <w:p w14:paraId="48F3B1C4" w14:textId="77777777" w:rsidR="005F60A0" w:rsidRDefault="005F60A0" w:rsidP="005F60A0">
      <w:pPr>
        <w:rPr>
          <w:rFonts w:ascii="Segoe UI" w:hAnsi="Segoe UI" w:cs="Segoe UI"/>
          <w:sz w:val="24"/>
          <w:szCs w:val="24"/>
        </w:rPr>
      </w:pP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60A0" w:rsidRPr="004A583E" w14:paraId="0F0D2255" w14:textId="77777777" w:rsidTr="004375F0">
        <w:trPr>
          <w:trHeight w:val="570"/>
        </w:trPr>
        <w:tc>
          <w:tcPr>
            <w:tcW w:w="4247" w:type="dxa"/>
          </w:tcPr>
          <w:p w14:paraId="47F79122" w14:textId="77777777" w:rsidR="005F60A0" w:rsidRPr="004A583E" w:rsidRDefault="005F60A0" w:rsidP="004375F0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Estado do Relatório</w:t>
            </w:r>
          </w:p>
        </w:tc>
        <w:tc>
          <w:tcPr>
            <w:tcW w:w="4247" w:type="dxa"/>
          </w:tcPr>
          <w:p w14:paraId="7F879286" w14:textId="77777777" w:rsidR="005F60A0" w:rsidRPr="004A583E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Registo do estado do relatório</w:t>
            </w:r>
          </w:p>
        </w:tc>
      </w:tr>
      <w:tr w:rsidR="005F60A0" w14:paraId="73D2393B" w14:textId="77777777" w:rsidTr="004375F0">
        <w:trPr>
          <w:trHeight w:val="683"/>
        </w:trPr>
        <w:tc>
          <w:tcPr>
            <w:tcW w:w="4247" w:type="dxa"/>
          </w:tcPr>
          <w:p w14:paraId="05EACFE7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1C368D2A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5F60A0" w14:paraId="56C33611" w14:textId="77777777" w:rsidTr="004375F0">
        <w:trPr>
          <w:trHeight w:val="693"/>
        </w:trPr>
        <w:tc>
          <w:tcPr>
            <w:tcW w:w="4247" w:type="dxa"/>
          </w:tcPr>
          <w:p w14:paraId="62EA7661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57CC6172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5F60A0" w14:paraId="260DE5ED" w14:textId="77777777" w:rsidTr="004375F0">
        <w:trPr>
          <w:trHeight w:val="847"/>
        </w:trPr>
        <w:tc>
          <w:tcPr>
            <w:tcW w:w="4247" w:type="dxa"/>
          </w:tcPr>
          <w:p w14:paraId="19FE1A59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Estado do Relatório</w:t>
            </w:r>
          </w:p>
        </w:tc>
        <w:tc>
          <w:tcPr>
            <w:tcW w:w="4247" w:type="dxa"/>
          </w:tcPr>
          <w:p w14:paraId="44457896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382FEB6F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2167CC1B" w14:textId="77777777" w:rsidR="005F60A0" w:rsidRDefault="005F60A0" w:rsidP="004375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unívoca do estado do relatório</w:t>
            </w:r>
          </w:p>
        </w:tc>
      </w:tr>
    </w:tbl>
    <w:p w14:paraId="7E3A7ED3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25205AAB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654308E4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57B90A90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70D71A30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714A884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3E9173D8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6D15FF88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7FF8EAFB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B5B92A7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5315C0B2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048E5711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63AED7F4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459F8EFF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153DA0EF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7853B18F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3DCFB8C1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64EF9D0D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5768ECDD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6F53BEC3" w14:textId="77777777" w:rsidR="005F60A0" w:rsidRDefault="005F60A0">
      <w:pPr>
        <w:rPr>
          <w:rFonts w:ascii="Segoe UI" w:hAnsi="Segoe UI" w:cs="Segoe UI"/>
          <w:sz w:val="24"/>
          <w:szCs w:val="24"/>
        </w:rPr>
      </w:pPr>
    </w:p>
    <w:p w14:paraId="59ED46F9" w14:textId="5440C31D" w:rsidR="00D928A9" w:rsidRPr="00863EC3" w:rsidRDefault="005F60A0" w:rsidP="00863EC3">
      <w:pPr>
        <w:pStyle w:val="Legenda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002060"/>
        </w:rPr>
        <w:t xml:space="preserve">  </w:t>
      </w:r>
    </w:p>
    <w:p w14:paraId="4FDB3ADC" w14:textId="1ADBA09C" w:rsidR="00863EC3" w:rsidRPr="00355922" w:rsidRDefault="00863EC3" w:rsidP="00863EC3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</w:rPr>
        <w:lastRenderedPageBreak/>
        <w:t xml:space="preserve">  </w:t>
      </w:r>
      <w:r w:rsidRPr="00D5733B">
        <w:rPr>
          <w:rFonts w:ascii="Segoe UI" w:hAnsi="Segoe UI" w:cs="Segoe UI"/>
          <w:b/>
          <w:color w:val="002060"/>
        </w:rPr>
        <w:t xml:space="preserve">Definição de Tabela </w:t>
      </w:r>
      <w:r>
        <w:rPr>
          <w:rFonts w:ascii="Segoe UI" w:hAnsi="Segoe UI" w:cs="Segoe UI"/>
          <w:b/>
          <w:color w:val="002060"/>
        </w:rPr>
        <w:t>9</w:t>
      </w:r>
    </w:p>
    <w:p w14:paraId="7EC8B7B0" w14:textId="77777777" w:rsidR="00D928A9" w:rsidRDefault="00D928A9">
      <w:pPr>
        <w:rPr>
          <w:rFonts w:ascii="Segoe UI" w:hAnsi="Segoe UI" w:cs="Segoe UI"/>
          <w:sz w:val="24"/>
          <w:szCs w:val="24"/>
        </w:rPr>
      </w:pPr>
    </w:p>
    <w:p w14:paraId="753BD717" w14:textId="77777777" w:rsidR="00D928A9" w:rsidRDefault="00D928A9">
      <w:pPr>
        <w:rPr>
          <w:rFonts w:ascii="Segoe UI" w:hAnsi="Segoe UI" w:cs="Segoe UI"/>
          <w:sz w:val="24"/>
          <w:szCs w:val="24"/>
        </w:rPr>
      </w:pPr>
    </w:p>
    <w:p w14:paraId="13B78CD0" w14:textId="77777777" w:rsidR="00D928A9" w:rsidRDefault="00D928A9">
      <w:pPr>
        <w:rPr>
          <w:rFonts w:ascii="Segoe UI" w:hAnsi="Segoe UI" w:cs="Segoe UI"/>
          <w:sz w:val="24"/>
          <w:szCs w:val="24"/>
        </w:rPr>
      </w:pPr>
    </w:p>
    <w:p w14:paraId="03A1B9FE" w14:textId="77777777" w:rsidR="00D928A9" w:rsidRDefault="00D928A9">
      <w:pPr>
        <w:rPr>
          <w:rFonts w:ascii="Segoe UI" w:hAnsi="Segoe UI" w:cs="Segoe UI"/>
          <w:sz w:val="24"/>
          <w:szCs w:val="24"/>
        </w:rPr>
      </w:pPr>
    </w:p>
    <w:p w14:paraId="3CE438DD" w14:textId="25D4201B" w:rsidR="00D928A9" w:rsidRPr="00863EC3" w:rsidRDefault="00D928A9" w:rsidP="00863EC3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28A9" w:rsidRPr="004A583E" w14:paraId="2485251D" w14:textId="77777777" w:rsidTr="003D211C">
        <w:trPr>
          <w:trHeight w:val="570"/>
        </w:trPr>
        <w:tc>
          <w:tcPr>
            <w:tcW w:w="4247" w:type="dxa"/>
          </w:tcPr>
          <w:p w14:paraId="1A6654D9" w14:textId="66BEB537" w:rsidR="00D928A9" w:rsidRPr="004A583E" w:rsidRDefault="00D928A9" w:rsidP="003D211C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Aeronave</w:t>
            </w:r>
          </w:p>
        </w:tc>
        <w:tc>
          <w:tcPr>
            <w:tcW w:w="4247" w:type="dxa"/>
          </w:tcPr>
          <w:p w14:paraId="62D1C526" w14:textId="29B8E780" w:rsidR="00D928A9" w:rsidRPr="004A583E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Registo das aeronaves</w:t>
            </w:r>
          </w:p>
        </w:tc>
      </w:tr>
      <w:tr w:rsidR="00D928A9" w14:paraId="57D619BC" w14:textId="77777777" w:rsidTr="003D211C">
        <w:trPr>
          <w:trHeight w:val="683"/>
        </w:trPr>
        <w:tc>
          <w:tcPr>
            <w:tcW w:w="4247" w:type="dxa"/>
          </w:tcPr>
          <w:p w14:paraId="22ED8900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0DAD9913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D928A9" w14:paraId="15FAB5D1" w14:textId="77777777" w:rsidTr="003D211C">
        <w:trPr>
          <w:trHeight w:val="693"/>
        </w:trPr>
        <w:tc>
          <w:tcPr>
            <w:tcW w:w="4247" w:type="dxa"/>
          </w:tcPr>
          <w:p w14:paraId="4BA6251A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3FEA2E30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D928A9" w14:paraId="7C950B0C" w14:textId="77777777" w:rsidTr="00DC7DA5">
        <w:trPr>
          <w:trHeight w:val="1214"/>
        </w:trPr>
        <w:tc>
          <w:tcPr>
            <w:tcW w:w="4247" w:type="dxa"/>
          </w:tcPr>
          <w:p w14:paraId="4E1DC640" w14:textId="0AE692CB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Número de Registo</w:t>
            </w:r>
          </w:p>
        </w:tc>
        <w:tc>
          <w:tcPr>
            <w:tcW w:w="4247" w:type="dxa"/>
          </w:tcPr>
          <w:p w14:paraId="674B6F59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53FB8AF6" w14:textId="12C3BECA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740EF334" w14:textId="06740A9E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do número de registo da aeronave</w:t>
            </w:r>
          </w:p>
        </w:tc>
      </w:tr>
      <w:tr w:rsidR="00D928A9" w14:paraId="739E557A" w14:textId="77777777" w:rsidTr="003D211C">
        <w:trPr>
          <w:trHeight w:val="847"/>
        </w:trPr>
        <w:tc>
          <w:tcPr>
            <w:tcW w:w="4247" w:type="dxa"/>
          </w:tcPr>
          <w:p w14:paraId="7CD5C09E" w14:textId="5AB5996C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Fabricante</w:t>
            </w:r>
          </w:p>
        </w:tc>
        <w:tc>
          <w:tcPr>
            <w:tcW w:w="4247" w:type="dxa"/>
          </w:tcPr>
          <w:p w14:paraId="1165EE37" w14:textId="77777777" w:rsidR="00DC7DA5" w:rsidRDefault="00DC7DA5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6FC09BFB" w14:textId="00D4399F" w:rsidR="00DC7DA5" w:rsidRDefault="00DC7DA5" w:rsidP="00DC7DA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“Modelo”, campo “Fabricante”</w:t>
            </w:r>
          </w:p>
          <w:p w14:paraId="61D64191" w14:textId="6A5BC048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28A9" w14:paraId="053ACFB5" w14:textId="77777777" w:rsidTr="003D211C">
        <w:trPr>
          <w:trHeight w:val="847"/>
        </w:trPr>
        <w:tc>
          <w:tcPr>
            <w:tcW w:w="4247" w:type="dxa"/>
          </w:tcPr>
          <w:p w14:paraId="1C42288D" w14:textId="4EDE2A76" w:rsidR="00D928A9" w:rsidRDefault="00DC7DA5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14:paraId="311A6D2F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5DDB743F" w14:textId="705AB542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</w:t>
            </w:r>
            <w:r w:rsidR="00DC7DA5">
              <w:rPr>
                <w:rFonts w:ascii="Segoe UI" w:hAnsi="Segoe UI" w:cs="Segoe UI"/>
                <w:sz w:val="24"/>
                <w:szCs w:val="24"/>
              </w:rPr>
              <w:t>have estrangeira: tabela “Modelo”, campo “Modelo</w:t>
            </w:r>
            <w:r>
              <w:rPr>
                <w:rFonts w:ascii="Segoe UI" w:hAnsi="Segoe UI" w:cs="Segoe UI"/>
                <w:sz w:val="24"/>
                <w:szCs w:val="24"/>
              </w:rPr>
              <w:t>”</w:t>
            </w:r>
          </w:p>
          <w:p w14:paraId="47077C5D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28A9" w14:paraId="09ADA02D" w14:textId="77777777" w:rsidTr="003D211C">
        <w:trPr>
          <w:trHeight w:val="847"/>
        </w:trPr>
        <w:tc>
          <w:tcPr>
            <w:tcW w:w="4247" w:type="dxa"/>
          </w:tcPr>
          <w:p w14:paraId="3C3F1704" w14:textId="2D6A3C3E" w:rsidR="00D928A9" w:rsidRDefault="00DC7DA5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Categoria</w:t>
            </w:r>
          </w:p>
        </w:tc>
        <w:tc>
          <w:tcPr>
            <w:tcW w:w="4247" w:type="dxa"/>
          </w:tcPr>
          <w:p w14:paraId="5B62BA23" w14:textId="77777777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758BA7B4" w14:textId="4433EE2A" w:rsidR="00D928A9" w:rsidRDefault="00D928A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</w:t>
            </w:r>
            <w:r w:rsidR="00060990">
              <w:rPr>
                <w:rFonts w:ascii="Segoe UI" w:hAnsi="Segoe UI" w:cs="Segoe UI"/>
                <w:sz w:val="24"/>
                <w:szCs w:val="24"/>
              </w:rPr>
              <w:t>have estrangeira: tabela “Categoria da Aeronave”, campo “Categoria</w:t>
            </w:r>
            <w:r>
              <w:rPr>
                <w:rFonts w:ascii="Segoe UI" w:hAnsi="Segoe UI" w:cs="Segoe UI"/>
                <w:sz w:val="24"/>
                <w:szCs w:val="24"/>
              </w:rPr>
              <w:t>”</w:t>
            </w:r>
          </w:p>
        </w:tc>
      </w:tr>
      <w:tr w:rsidR="00060990" w14:paraId="20722DF7" w14:textId="77777777" w:rsidTr="00060990">
        <w:trPr>
          <w:trHeight w:val="906"/>
        </w:trPr>
        <w:tc>
          <w:tcPr>
            <w:tcW w:w="4247" w:type="dxa"/>
          </w:tcPr>
          <w:p w14:paraId="4C74B5E1" w14:textId="419E1420" w:rsidR="00060990" w:rsidRDefault="00060990" w:rsidP="0006099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14:paraId="3784C74F" w14:textId="77777777" w:rsidR="00060990" w:rsidRDefault="00060990" w:rsidP="0006099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34724FF5" w14:textId="49CB8B68" w:rsidR="00060990" w:rsidRDefault="00060990" w:rsidP="0006099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Chave estrangeira: tabela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“ Tipo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de Motor ”, campo “ Tipo de Motor ”</w:t>
            </w:r>
          </w:p>
        </w:tc>
      </w:tr>
      <w:tr w:rsidR="00060990" w14:paraId="0565D39D" w14:textId="77777777" w:rsidTr="003D211C">
        <w:trPr>
          <w:trHeight w:val="847"/>
        </w:trPr>
        <w:tc>
          <w:tcPr>
            <w:tcW w:w="4247" w:type="dxa"/>
          </w:tcPr>
          <w:p w14:paraId="575A2CE7" w14:textId="25CD1D46" w:rsidR="00060990" w:rsidRDefault="00060990" w:rsidP="0006099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Número de Motores</w:t>
            </w:r>
          </w:p>
        </w:tc>
        <w:tc>
          <w:tcPr>
            <w:tcW w:w="4247" w:type="dxa"/>
          </w:tcPr>
          <w:p w14:paraId="31E05D26" w14:textId="77777777" w:rsidR="00060990" w:rsidRDefault="00060990" w:rsidP="0006099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  <w:p w14:paraId="39798165" w14:textId="25D8AAD0" w:rsidR="00060990" w:rsidRDefault="00863EC3" w:rsidP="0006099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Número de motores da aeronave</w:t>
            </w:r>
          </w:p>
        </w:tc>
      </w:tr>
    </w:tbl>
    <w:p w14:paraId="38B44EC7" w14:textId="77777777" w:rsidR="00D928A9" w:rsidRDefault="00D928A9">
      <w:pPr>
        <w:rPr>
          <w:rFonts w:ascii="Segoe UI" w:hAnsi="Segoe UI" w:cs="Segoe UI"/>
          <w:sz w:val="24"/>
          <w:szCs w:val="24"/>
        </w:rPr>
      </w:pPr>
    </w:p>
    <w:p w14:paraId="6C2ADD4D" w14:textId="77777777" w:rsidR="00863EC3" w:rsidRDefault="00863EC3">
      <w:pPr>
        <w:rPr>
          <w:rFonts w:ascii="Segoe UI" w:hAnsi="Segoe UI" w:cs="Segoe UI"/>
          <w:sz w:val="24"/>
          <w:szCs w:val="24"/>
        </w:rPr>
      </w:pPr>
    </w:p>
    <w:p w14:paraId="4378BF78" w14:textId="77777777" w:rsidR="00863EC3" w:rsidRDefault="00863EC3">
      <w:pPr>
        <w:rPr>
          <w:rFonts w:ascii="Segoe UI" w:hAnsi="Segoe UI" w:cs="Segoe UI"/>
          <w:sz w:val="24"/>
          <w:szCs w:val="24"/>
        </w:rPr>
      </w:pPr>
    </w:p>
    <w:p w14:paraId="0A563909" w14:textId="77777777" w:rsidR="00863EC3" w:rsidRDefault="00863EC3">
      <w:pPr>
        <w:rPr>
          <w:rFonts w:ascii="Segoe UI" w:hAnsi="Segoe UI" w:cs="Segoe UI"/>
          <w:sz w:val="24"/>
          <w:szCs w:val="24"/>
        </w:rPr>
      </w:pPr>
    </w:p>
    <w:p w14:paraId="28D6CAF7" w14:textId="77777777" w:rsidR="00863EC3" w:rsidRDefault="00863EC3">
      <w:pPr>
        <w:rPr>
          <w:rFonts w:ascii="Segoe UI" w:hAnsi="Segoe UI" w:cs="Segoe UI"/>
          <w:sz w:val="24"/>
          <w:szCs w:val="24"/>
        </w:rPr>
      </w:pPr>
    </w:p>
    <w:p w14:paraId="53351E27" w14:textId="77777777" w:rsidR="00863EC3" w:rsidRDefault="00863EC3">
      <w:pPr>
        <w:rPr>
          <w:rFonts w:ascii="Segoe UI" w:hAnsi="Segoe UI" w:cs="Segoe UI"/>
          <w:sz w:val="24"/>
          <w:szCs w:val="24"/>
        </w:rPr>
      </w:pPr>
    </w:p>
    <w:p w14:paraId="0614956B" w14:textId="5D47D342" w:rsidR="00863EC3" w:rsidRDefault="00863EC3" w:rsidP="00863EC3">
      <w:pPr>
        <w:pStyle w:val="Legenda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002060"/>
        </w:rPr>
        <w:lastRenderedPageBreak/>
        <w:t xml:space="preserve">  </w:t>
      </w:r>
      <w:r w:rsidRPr="00D5733B">
        <w:rPr>
          <w:rFonts w:ascii="Segoe UI" w:hAnsi="Segoe UI" w:cs="Segoe UI"/>
          <w:b/>
          <w:color w:val="002060"/>
        </w:rPr>
        <w:t xml:space="preserve">Definição de Tabela </w:t>
      </w:r>
      <w:r>
        <w:rPr>
          <w:rFonts w:ascii="Segoe UI" w:hAnsi="Segoe UI" w:cs="Segoe UI"/>
          <w:b/>
          <w:color w:val="002060"/>
        </w:rPr>
        <w:t>10</w:t>
      </w:r>
    </w:p>
    <w:p w14:paraId="5C344BAB" w14:textId="77777777" w:rsidR="00863EC3" w:rsidRPr="00863EC3" w:rsidRDefault="00863EC3" w:rsidP="00863EC3"/>
    <w:p w14:paraId="5726DEAF" w14:textId="77777777" w:rsidR="00863EC3" w:rsidRPr="00355922" w:rsidRDefault="00863EC3" w:rsidP="00863EC3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</w:p>
    <w:p w14:paraId="0939BBF7" w14:textId="77777777" w:rsidR="00863EC3" w:rsidRDefault="00863EC3" w:rsidP="00863EC3">
      <w:pPr>
        <w:rPr>
          <w:rFonts w:ascii="Segoe UI" w:hAnsi="Segoe UI" w:cs="Segoe UI"/>
          <w:sz w:val="24"/>
          <w:szCs w:val="24"/>
        </w:rPr>
      </w:pPr>
    </w:p>
    <w:p w14:paraId="06ECA4C9" w14:textId="77777777" w:rsidR="00863EC3" w:rsidRDefault="00863EC3" w:rsidP="00863EC3">
      <w:pPr>
        <w:rPr>
          <w:rFonts w:ascii="Segoe UI" w:hAnsi="Segoe UI" w:cs="Segoe UI"/>
          <w:sz w:val="24"/>
          <w:szCs w:val="24"/>
        </w:rPr>
      </w:pPr>
    </w:p>
    <w:p w14:paraId="3F7A7362" w14:textId="77777777" w:rsidR="00863EC3" w:rsidRDefault="00863EC3" w:rsidP="00863EC3">
      <w:pPr>
        <w:rPr>
          <w:rFonts w:ascii="Segoe UI" w:hAnsi="Segoe UI" w:cs="Segoe UI"/>
          <w:sz w:val="24"/>
          <w:szCs w:val="24"/>
        </w:rPr>
      </w:pPr>
    </w:p>
    <w:p w14:paraId="57A95190" w14:textId="77777777" w:rsidR="00863EC3" w:rsidRDefault="00863EC3" w:rsidP="00863EC3">
      <w:pPr>
        <w:rPr>
          <w:rFonts w:ascii="Segoe UI" w:hAnsi="Segoe UI" w:cs="Segoe UI"/>
          <w:sz w:val="24"/>
          <w:szCs w:val="24"/>
        </w:rPr>
      </w:pPr>
    </w:p>
    <w:p w14:paraId="15AAEEC9" w14:textId="77777777" w:rsidR="00863EC3" w:rsidRPr="00863EC3" w:rsidRDefault="00863EC3" w:rsidP="00863EC3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EC3" w:rsidRPr="004A583E" w14:paraId="12F9107D" w14:textId="77777777" w:rsidTr="003D211C">
        <w:trPr>
          <w:trHeight w:val="570"/>
        </w:trPr>
        <w:tc>
          <w:tcPr>
            <w:tcW w:w="4247" w:type="dxa"/>
          </w:tcPr>
          <w:p w14:paraId="599756F5" w14:textId="61E9B9DC" w:rsidR="00863EC3" w:rsidRPr="004A583E" w:rsidRDefault="00863EC3" w:rsidP="003D211C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Danos da Aeronave</w:t>
            </w:r>
          </w:p>
        </w:tc>
        <w:tc>
          <w:tcPr>
            <w:tcW w:w="4247" w:type="dxa"/>
          </w:tcPr>
          <w:p w14:paraId="1DEFC8DA" w14:textId="1256937C" w:rsidR="00863EC3" w:rsidRPr="004A583E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Tipo de danos da aeronave</w:t>
            </w:r>
          </w:p>
        </w:tc>
      </w:tr>
      <w:tr w:rsidR="00863EC3" w14:paraId="0211C787" w14:textId="77777777" w:rsidTr="003D211C">
        <w:trPr>
          <w:trHeight w:val="683"/>
        </w:trPr>
        <w:tc>
          <w:tcPr>
            <w:tcW w:w="4247" w:type="dxa"/>
          </w:tcPr>
          <w:p w14:paraId="77FA5536" w14:textId="77777777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59A3F599" w14:textId="77777777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863EC3" w14:paraId="5E8ADA47" w14:textId="77777777" w:rsidTr="003D211C">
        <w:trPr>
          <w:trHeight w:val="693"/>
        </w:trPr>
        <w:tc>
          <w:tcPr>
            <w:tcW w:w="4247" w:type="dxa"/>
          </w:tcPr>
          <w:p w14:paraId="7F202A74" w14:textId="77777777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1009AEFD" w14:textId="77777777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863EC3" w14:paraId="2C28670D" w14:textId="77777777" w:rsidTr="003D211C">
        <w:trPr>
          <w:trHeight w:val="1214"/>
        </w:trPr>
        <w:tc>
          <w:tcPr>
            <w:tcW w:w="4247" w:type="dxa"/>
          </w:tcPr>
          <w:p w14:paraId="0FE4C2BE" w14:textId="176188D7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Danos da Aeronave</w:t>
            </w:r>
          </w:p>
        </w:tc>
        <w:tc>
          <w:tcPr>
            <w:tcW w:w="4247" w:type="dxa"/>
          </w:tcPr>
          <w:p w14:paraId="560FAA8B" w14:textId="77777777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320E8730" w14:textId="77777777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72651D78" w14:textId="5CFDD15C" w:rsidR="00863EC3" w:rsidRDefault="00863EC3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dos danos da aeronave</w:t>
            </w:r>
          </w:p>
        </w:tc>
      </w:tr>
    </w:tbl>
    <w:p w14:paraId="37D28F64" w14:textId="019D2EAF" w:rsidR="00863EC3" w:rsidRDefault="00863EC3" w:rsidP="00863EC3">
      <w:pPr>
        <w:rPr>
          <w:rFonts w:ascii="Segoe UI" w:hAnsi="Segoe UI" w:cs="Segoe UI"/>
          <w:sz w:val="24"/>
          <w:szCs w:val="24"/>
        </w:rPr>
      </w:pPr>
    </w:p>
    <w:p w14:paraId="2452297E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7F0E8EC7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6C88577C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45911F2A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6B65767B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2E7F3FED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62C428A8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1A58B2C3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57CEB4BC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2FF87E98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6B1D4F14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5E6FA581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7C2D2DC9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15ED9E84" w14:textId="77777777" w:rsidR="0025746B" w:rsidRDefault="0025746B" w:rsidP="0025746B">
      <w:pPr>
        <w:pStyle w:val="Legenda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002060"/>
        </w:rPr>
        <w:t xml:space="preserve">  </w:t>
      </w:r>
    </w:p>
    <w:p w14:paraId="4CAC18CC" w14:textId="307E9BB5" w:rsidR="0025746B" w:rsidRDefault="0025746B" w:rsidP="0025746B">
      <w:pPr>
        <w:pStyle w:val="Legenda"/>
        <w:rPr>
          <w:rFonts w:ascii="Segoe UI" w:hAnsi="Segoe UI" w:cs="Segoe UI"/>
          <w:b/>
          <w:color w:val="002060"/>
        </w:rPr>
      </w:pPr>
      <w:r w:rsidRPr="00D5733B">
        <w:rPr>
          <w:rFonts w:ascii="Segoe UI" w:hAnsi="Segoe UI" w:cs="Segoe UI"/>
          <w:b/>
          <w:color w:val="002060"/>
        </w:rPr>
        <w:lastRenderedPageBreak/>
        <w:t xml:space="preserve">Definição de Tabela </w:t>
      </w:r>
      <w:r w:rsidR="00A328FA">
        <w:rPr>
          <w:rFonts w:ascii="Segoe UI" w:hAnsi="Segoe UI" w:cs="Segoe UI"/>
          <w:b/>
          <w:color w:val="002060"/>
        </w:rPr>
        <w:t>11</w:t>
      </w:r>
    </w:p>
    <w:p w14:paraId="0140200E" w14:textId="77777777" w:rsidR="0025746B" w:rsidRPr="00863EC3" w:rsidRDefault="0025746B" w:rsidP="0025746B"/>
    <w:p w14:paraId="141A79AD" w14:textId="77777777" w:rsidR="0025746B" w:rsidRPr="00355922" w:rsidRDefault="0025746B" w:rsidP="0025746B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</w:p>
    <w:p w14:paraId="56BAAB5A" w14:textId="77777777" w:rsidR="0025746B" w:rsidRDefault="0025746B" w:rsidP="0025746B">
      <w:pPr>
        <w:rPr>
          <w:rFonts w:ascii="Segoe UI" w:hAnsi="Segoe UI" w:cs="Segoe UI"/>
          <w:sz w:val="24"/>
          <w:szCs w:val="24"/>
        </w:rPr>
      </w:pPr>
    </w:p>
    <w:p w14:paraId="524C884E" w14:textId="77777777" w:rsidR="0025746B" w:rsidRDefault="0025746B" w:rsidP="0025746B">
      <w:pPr>
        <w:rPr>
          <w:rFonts w:ascii="Segoe UI" w:hAnsi="Segoe UI" w:cs="Segoe UI"/>
          <w:sz w:val="24"/>
          <w:szCs w:val="24"/>
        </w:rPr>
      </w:pPr>
    </w:p>
    <w:p w14:paraId="5D15EA02" w14:textId="77777777" w:rsidR="0025746B" w:rsidRDefault="0025746B" w:rsidP="0025746B">
      <w:pPr>
        <w:rPr>
          <w:rFonts w:ascii="Segoe UI" w:hAnsi="Segoe UI" w:cs="Segoe UI"/>
          <w:sz w:val="24"/>
          <w:szCs w:val="24"/>
        </w:rPr>
      </w:pPr>
    </w:p>
    <w:p w14:paraId="2CBF281E" w14:textId="77777777" w:rsidR="0025746B" w:rsidRDefault="0025746B" w:rsidP="0025746B">
      <w:pPr>
        <w:rPr>
          <w:rFonts w:ascii="Segoe UI" w:hAnsi="Segoe UI" w:cs="Segoe UI"/>
          <w:sz w:val="24"/>
          <w:szCs w:val="24"/>
        </w:rPr>
      </w:pPr>
    </w:p>
    <w:p w14:paraId="3C72D520" w14:textId="77777777" w:rsidR="0025746B" w:rsidRPr="00863EC3" w:rsidRDefault="0025746B" w:rsidP="0025746B">
      <w:pPr>
        <w:pStyle w:val="Legenda"/>
        <w:rPr>
          <w:rFonts w:ascii="Segoe UI" w:hAnsi="Segoe UI" w:cs="Segoe UI"/>
          <w:b/>
          <w:color w:val="002060"/>
          <w:sz w:val="24"/>
          <w:szCs w:val="24"/>
        </w:rPr>
      </w:pP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746B" w:rsidRPr="004A583E" w14:paraId="5C91B7DD" w14:textId="77777777" w:rsidTr="003D211C">
        <w:trPr>
          <w:trHeight w:val="570"/>
        </w:trPr>
        <w:tc>
          <w:tcPr>
            <w:tcW w:w="4247" w:type="dxa"/>
          </w:tcPr>
          <w:p w14:paraId="1C66F861" w14:textId="125CA5EA" w:rsidR="0025746B" w:rsidRPr="004A583E" w:rsidRDefault="0025746B" w:rsidP="003D211C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Propósito do Voo</w:t>
            </w:r>
          </w:p>
        </w:tc>
        <w:tc>
          <w:tcPr>
            <w:tcW w:w="4247" w:type="dxa"/>
          </w:tcPr>
          <w:p w14:paraId="35536D37" w14:textId="66BDF7B7" w:rsidR="0025746B" w:rsidRPr="004A583E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Propósito do Voo</w:t>
            </w:r>
          </w:p>
        </w:tc>
      </w:tr>
      <w:tr w:rsidR="0025746B" w14:paraId="424532C3" w14:textId="77777777" w:rsidTr="003D211C">
        <w:trPr>
          <w:trHeight w:val="683"/>
        </w:trPr>
        <w:tc>
          <w:tcPr>
            <w:tcW w:w="4247" w:type="dxa"/>
          </w:tcPr>
          <w:p w14:paraId="5D476DCE" w14:textId="77777777" w:rsidR="0025746B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184C4D7B" w14:textId="77777777" w:rsidR="0025746B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25746B" w14:paraId="7C707B45" w14:textId="77777777" w:rsidTr="003D211C">
        <w:trPr>
          <w:trHeight w:val="693"/>
        </w:trPr>
        <w:tc>
          <w:tcPr>
            <w:tcW w:w="4247" w:type="dxa"/>
          </w:tcPr>
          <w:p w14:paraId="73B93CD3" w14:textId="77777777" w:rsidR="0025746B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245F70A0" w14:textId="77777777" w:rsidR="0025746B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25746B" w14:paraId="57092C19" w14:textId="77777777" w:rsidTr="003D211C">
        <w:trPr>
          <w:trHeight w:val="1214"/>
        </w:trPr>
        <w:tc>
          <w:tcPr>
            <w:tcW w:w="4247" w:type="dxa"/>
          </w:tcPr>
          <w:p w14:paraId="0235FB69" w14:textId="5C5D789D" w:rsidR="0025746B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6BFA89A3" w14:textId="77777777" w:rsidR="0025746B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057F2FA7" w14:textId="77777777" w:rsidR="0025746B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7B53C067" w14:textId="648A6686" w:rsidR="0025746B" w:rsidRDefault="0025746B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</w:t>
            </w:r>
            <w:r w:rsidR="00E45412">
              <w:rPr>
                <w:rFonts w:ascii="Segoe UI" w:hAnsi="Segoe UI" w:cs="Segoe UI"/>
                <w:sz w:val="24"/>
                <w:szCs w:val="24"/>
              </w:rPr>
              <w:t>OMMENT: Descrição do propósito do voo</w:t>
            </w:r>
          </w:p>
        </w:tc>
      </w:tr>
    </w:tbl>
    <w:p w14:paraId="6C4275BF" w14:textId="77777777" w:rsidR="0025746B" w:rsidRDefault="0025746B" w:rsidP="00863EC3">
      <w:pPr>
        <w:rPr>
          <w:rFonts w:ascii="Segoe UI" w:hAnsi="Segoe UI" w:cs="Segoe UI"/>
          <w:sz w:val="24"/>
          <w:szCs w:val="24"/>
        </w:rPr>
      </w:pPr>
    </w:p>
    <w:p w14:paraId="1493A743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7F847B3F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18790BC9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76C5E712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213EA191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7AC8ED3F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09428539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57FD8E95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3553D0C8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6B7D5CA6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43583DE5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2B4B621E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05FFF045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1457C2D3" w14:textId="77777777" w:rsidR="00E45412" w:rsidRDefault="00E45412" w:rsidP="00E45412">
      <w:pPr>
        <w:pStyle w:val="Legenda"/>
        <w:rPr>
          <w:rFonts w:ascii="Segoe UI" w:hAnsi="Segoe UI" w:cs="Segoe UI"/>
          <w:b/>
          <w:color w:val="002060"/>
        </w:rPr>
      </w:pPr>
    </w:p>
    <w:p w14:paraId="6AC14A99" w14:textId="14B2CC38" w:rsidR="00E45412" w:rsidRDefault="00E45412" w:rsidP="00E45412">
      <w:pPr>
        <w:pStyle w:val="Legenda"/>
        <w:rPr>
          <w:rFonts w:ascii="Segoe UI" w:hAnsi="Segoe UI" w:cs="Segoe UI"/>
          <w:b/>
          <w:color w:val="002060"/>
        </w:rPr>
      </w:pPr>
      <w:r w:rsidRPr="00D5733B">
        <w:rPr>
          <w:rFonts w:ascii="Segoe UI" w:hAnsi="Segoe UI" w:cs="Segoe UI"/>
          <w:b/>
          <w:color w:val="002060"/>
        </w:rPr>
        <w:lastRenderedPageBreak/>
        <w:t xml:space="preserve">Definição de Tabela </w:t>
      </w:r>
      <w:r w:rsidR="00A328FA">
        <w:rPr>
          <w:rFonts w:ascii="Segoe UI" w:hAnsi="Segoe UI" w:cs="Segoe UI"/>
          <w:b/>
          <w:color w:val="002060"/>
        </w:rPr>
        <w:t>12</w:t>
      </w: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5412" w:rsidRPr="004A583E" w14:paraId="623AEE8F" w14:textId="77777777" w:rsidTr="003D211C">
        <w:trPr>
          <w:trHeight w:val="570"/>
        </w:trPr>
        <w:tc>
          <w:tcPr>
            <w:tcW w:w="4247" w:type="dxa"/>
          </w:tcPr>
          <w:p w14:paraId="44521A11" w14:textId="7BB3F329" w:rsidR="00E45412" w:rsidRPr="004A583E" w:rsidRDefault="00E45412" w:rsidP="003D211C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Acidente</w:t>
            </w:r>
          </w:p>
        </w:tc>
        <w:tc>
          <w:tcPr>
            <w:tcW w:w="4247" w:type="dxa"/>
          </w:tcPr>
          <w:p w14:paraId="1CBEE3EE" w14:textId="24856D3A" w:rsidR="00E45412" w:rsidRPr="004A583E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Registo dos dados do acidente </w:t>
            </w:r>
          </w:p>
        </w:tc>
      </w:tr>
      <w:tr w:rsidR="00E45412" w14:paraId="617209A2" w14:textId="77777777" w:rsidTr="003D211C">
        <w:trPr>
          <w:trHeight w:val="683"/>
        </w:trPr>
        <w:tc>
          <w:tcPr>
            <w:tcW w:w="4247" w:type="dxa"/>
          </w:tcPr>
          <w:p w14:paraId="09DEE0A2" w14:textId="7777777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465C63EB" w14:textId="7777777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E45412" w14:paraId="5EFD8881" w14:textId="77777777" w:rsidTr="003D211C">
        <w:trPr>
          <w:trHeight w:val="693"/>
        </w:trPr>
        <w:tc>
          <w:tcPr>
            <w:tcW w:w="4247" w:type="dxa"/>
          </w:tcPr>
          <w:p w14:paraId="6EE86ED4" w14:textId="7777777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65F0B931" w14:textId="7777777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E45412" w14:paraId="215A8C8C" w14:textId="77777777" w:rsidTr="003D211C">
        <w:trPr>
          <w:trHeight w:val="1214"/>
        </w:trPr>
        <w:tc>
          <w:tcPr>
            <w:tcW w:w="4247" w:type="dxa"/>
          </w:tcPr>
          <w:p w14:paraId="3F6AB8CC" w14:textId="721F8C01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Número de Acidente</w:t>
            </w:r>
          </w:p>
        </w:tc>
        <w:tc>
          <w:tcPr>
            <w:tcW w:w="4247" w:type="dxa"/>
          </w:tcPr>
          <w:p w14:paraId="7C402E37" w14:textId="7777777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4539F874" w14:textId="7777777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5BFD5960" w14:textId="14C631A3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unívoca do acidente</w:t>
            </w:r>
          </w:p>
        </w:tc>
      </w:tr>
      <w:tr w:rsidR="00E45412" w14:paraId="067C6FDF" w14:textId="77777777" w:rsidTr="003D211C">
        <w:trPr>
          <w:trHeight w:val="1214"/>
        </w:trPr>
        <w:tc>
          <w:tcPr>
            <w:tcW w:w="4247" w:type="dxa"/>
          </w:tcPr>
          <w:p w14:paraId="7904B35F" w14:textId="75DD576E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Número de Registo </w:t>
            </w:r>
          </w:p>
        </w:tc>
        <w:tc>
          <w:tcPr>
            <w:tcW w:w="4247" w:type="dxa"/>
          </w:tcPr>
          <w:p w14:paraId="339FA7B6" w14:textId="77777777" w:rsidR="00E45412" w:rsidRDefault="00E45412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44623447" w14:textId="57B65150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</w:t>
            </w:r>
            <w:proofErr w:type="gramStart"/>
            <w:r w:rsidR="000E76B9">
              <w:rPr>
                <w:rFonts w:ascii="Segoe UI" w:hAnsi="Segoe UI" w:cs="Segoe UI"/>
                <w:sz w:val="24"/>
                <w:szCs w:val="24"/>
              </w:rPr>
              <w:t>Aeronave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”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, campo “ Número de Registo ”</w:t>
            </w:r>
          </w:p>
        </w:tc>
      </w:tr>
      <w:tr w:rsidR="00E45412" w14:paraId="260B3A5E" w14:textId="77777777" w:rsidTr="003D211C">
        <w:trPr>
          <w:trHeight w:val="1214"/>
        </w:trPr>
        <w:tc>
          <w:tcPr>
            <w:tcW w:w="4247" w:type="dxa"/>
          </w:tcPr>
          <w:p w14:paraId="6EDC7CF3" w14:textId="08E2BF03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Operação</w:t>
            </w:r>
          </w:p>
        </w:tc>
        <w:tc>
          <w:tcPr>
            <w:tcW w:w="4247" w:type="dxa"/>
          </w:tcPr>
          <w:p w14:paraId="6D67F77F" w14:textId="77777777" w:rsidR="00E45412" w:rsidRDefault="00E45412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BB2664C" w14:textId="085A549D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“Operação”, campo “Operação”</w:t>
            </w:r>
          </w:p>
        </w:tc>
      </w:tr>
      <w:tr w:rsidR="00E45412" w14:paraId="0B291E9E" w14:textId="77777777" w:rsidTr="003D211C">
        <w:trPr>
          <w:trHeight w:val="1214"/>
        </w:trPr>
        <w:tc>
          <w:tcPr>
            <w:tcW w:w="4247" w:type="dxa"/>
          </w:tcPr>
          <w:p w14:paraId="17CAE9F0" w14:textId="74EF88B0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Propósito do Voo</w:t>
            </w:r>
          </w:p>
        </w:tc>
        <w:tc>
          <w:tcPr>
            <w:tcW w:w="4247" w:type="dxa"/>
          </w:tcPr>
          <w:p w14:paraId="3DCC4A1D" w14:textId="77777777" w:rsidR="00E45412" w:rsidRDefault="00E45412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5E7D6218" w14:textId="0C6CC9C1" w:rsidR="00E45412" w:rsidRDefault="00E45412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“Propósito do Voo”, campo “Descrição”</w:t>
            </w:r>
          </w:p>
        </w:tc>
      </w:tr>
      <w:tr w:rsidR="00E45412" w14:paraId="487EB342" w14:textId="77777777" w:rsidTr="003D211C">
        <w:trPr>
          <w:trHeight w:val="1214"/>
        </w:trPr>
        <w:tc>
          <w:tcPr>
            <w:tcW w:w="4247" w:type="dxa"/>
          </w:tcPr>
          <w:p w14:paraId="43885C74" w14:textId="4F6242E5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Companhia</w:t>
            </w:r>
          </w:p>
        </w:tc>
        <w:tc>
          <w:tcPr>
            <w:tcW w:w="4247" w:type="dxa"/>
          </w:tcPr>
          <w:p w14:paraId="18671A19" w14:textId="77777777" w:rsidR="00E45412" w:rsidRDefault="00E45412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1F0084D" w14:textId="4D3E8B87" w:rsidR="00E45412" w:rsidRDefault="00E45412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da companhia</w:t>
            </w:r>
          </w:p>
          <w:p w14:paraId="614FABCD" w14:textId="7777777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45412" w14:paraId="209BEC19" w14:textId="77777777" w:rsidTr="003D211C">
        <w:trPr>
          <w:trHeight w:val="1214"/>
        </w:trPr>
        <w:tc>
          <w:tcPr>
            <w:tcW w:w="4247" w:type="dxa"/>
          </w:tcPr>
          <w:p w14:paraId="75ECD607" w14:textId="59906727" w:rsidR="00E45412" w:rsidRDefault="00E4541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Voo Agendado</w:t>
            </w:r>
          </w:p>
        </w:tc>
        <w:tc>
          <w:tcPr>
            <w:tcW w:w="4247" w:type="dxa"/>
          </w:tcPr>
          <w:p w14:paraId="14A84766" w14:textId="77777777" w:rsidR="00E45412" w:rsidRDefault="00A328FA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CHAR (4)</w:t>
            </w:r>
          </w:p>
          <w:p w14:paraId="16C7C343" w14:textId="7E4CA9B8" w:rsidR="00A328FA" w:rsidRDefault="00A328FA" w:rsidP="00A328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Informação sobre se o voo estava ou não agendado</w:t>
            </w:r>
          </w:p>
          <w:p w14:paraId="19DBCEDE" w14:textId="07A65F72" w:rsidR="00A328FA" w:rsidRDefault="00A328FA" w:rsidP="00E454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45412" w14:paraId="5281D335" w14:textId="77777777" w:rsidTr="003D211C">
        <w:trPr>
          <w:trHeight w:val="1214"/>
        </w:trPr>
        <w:tc>
          <w:tcPr>
            <w:tcW w:w="4247" w:type="dxa"/>
          </w:tcPr>
          <w:p w14:paraId="3DDE9355" w14:textId="5E17EE14" w:rsidR="00E45412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Fase do Voo</w:t>
            </w:r>
          </w:p>
        </w:tc>
        <w:tc>
          <w:tcPr>
            <w:tcW w:w="4247" w:type="dxa"/>
          </w:tcPr>
          <w:p w14:paraId="6B2BE694" w14:textId="77777777" w:rsidR="00A328FA" w:rsidRDefault="00A328FA" w:rsidP="00A328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EC6FA6C" w14:textId="4484A5DD" w:rsidR="00E45412" w:rsidRDefault="00A328FA" w:rsidP="00E454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“Fase do Voo”, campo “Fase do Voo”</w:t>
            </w:r>
          </w:p>
        </w:tc>
      </w:tr>
    </w:tbl>
    <w:p w14:paraId="589AC3B0" w14:textId="77777777" w:rsidR="00E45412" w:rsidRPr="00E45412" w:rsidRDefault="00E45412" w:rsidP="00E45412"/>
    <w:p w14:paraId="16EF05E1" w14:textId="77777777" w:rsidR="00E45412" w:rsidRDefault="00E45412" w:rsidP="00863EC3">
      <w:pPr>
        <w:rPr>
          <w:rFonts w:ascii="Segoe UI" w:hAnsi="Segoe UI" w:cs="Segoe UI"/>
          <w:sz w:val="24"/>
          <w:szCs w:val="24"/>
        </w:rPr>
      </w:pPr>
    </w:p>
    <w:p w14:paraId="2A5132D9" w14:textId="77777777" w:rsidR="00A328FA" w:rsidRDefault="00A328FA" w:rsidP="00863EC3">
      <w:pPr>
        <w:rPr>
          <w:rFonts w:ascii="Segoe UI" w:hAnsi="Segoe UI" w:cs="Segoe UI"/>
          <w:sz w:val="24"/>
          <w:szCs w:val="24"/>
        </w:rPr>
      </w:pPr>
    </w:p>
    <w:p w14:paraId="081872A5" w14:textId="77777777" w:rsidR="00A328FA" w:rsidRDefault="00A328FA" w:rsidP="00863EC3">
      <w:pPr>
        <w:rPr>
          <w:rFonts w:ascii="Segoe UI" w:hAnsi="Segoe UI" w:cs="Segoe UI"/>
          <w:sz w:val="24"/>
          <w:szCs w:val="24"/>
        </w:rPr>
      </w:pPr>
    </w:p>
    <w:p w14:paraId="2CF2E62E" w14:textId="77777777" w:rsidR="00A328FA" w:rsidRDefault="00A328FA" w:rsidP="00863EC3">
      <w:pPr>
        <w:rPr>
          <w:rFonts w:ascii="Segoe UI" w:hAnsi="Segoe UI" w:cs="Segoe UI"/>
          <w:sz w:val="24"/>
          <w:szCs w:val="24"/>
        </w:rPr>
      </w:pPr>
    </w:p>
    <w:p w14:paraId="22B40572" w14:textId="2A0E69C8" w:rsidR="00C02932" w:rsidRDefault="00C02932" w:rsidP="00C02932">
      <w:pPr>
        <w:rPr>
          <w:rFonts w:ascii="Segoe UI" w:hAnsi="Segoe UI" w:cs="Segoe UI"/>
          <w:b/>
          <w:i/>
          <w:iCs/>
          <w:color w:val="002060"/>
          <w:sz w:val="18"/>
          <w:szCs w:val="18"/>
        </w:rPr>
      </w:pPr>
    </w:p>
    <w:p w14:paraId="66581705" w14:textId="30A92F3E" w:rsidR="00A328FA" w:rsidRDefault="00C02932" w:rsidP="00A328FA">
      <w:pPr>
        <w:pStyle w:val="Legenda"/>
        <w:rPr>
          <w:rFonts w:ascii="Segoe UI" w:hAnsi="Segoe UI" w:cs="Segoe UI"/>
          <w:b/>
          <w:color w:val="002060"/>
        </w:rPr>
      </w:pPr>
      <w:r w:rsidRPr="00D5733B">
        <w:rPr>
          <w:rFonts w:ascii="Segoe UI" w:hAnsi="Segoe UI" w:cs="Segoe UI"/>
          <w:b/>
          <w:color w:val="002060"/>
        </w:rPr>
        <w:lastRenderedPageBreak/>
        <w:t xml:space="preserve">Definição de Tabela </w:t>
      </w:r>
      <w:r>
        <w:rPr>
          <w:rFonts w:ascii="Segoe UI" w:hAnsi="Segoe UI" w:cs="Segoe UI"/>
          <w:b/>
          <w:color w:val="002060"/>
        </w:rPr>
        <w:t>13</w:t>
      </w:r>
    </w:p>
    <w:tbl>
      <w:tblPr>
        <w:tblStyle w:val="Tabelacomgrelha"/>
        <w:tblpPr w:leftFromText="141" w:rightFromText="141" w:horzAnchor="page" w:tblpX="1810" w:tblpY="5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28FA" w:rsidRPr="004A583E" w14:paraId="0E023995" w14:textId="77777777" w:rsidTr="003D211C">
        <w:trPr>
          <w:trHeight w:val="570"/>
        </w:trPr>
        <w:tc>
          <w:tcPr>
            <w:tcW w:w="4247" w:type="dxa"/>
          </w:tcPr>
          <w:p w14:paraId="5C77F57A" w14:textId="4646BC34" w:rsidR="00A328FA" w:rsidRPr="004A583E" w:rsidRDefault="000E76B9" w:rsidP="003D211C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Evento</w:t>
            </w:r>
          </w:p>
        </w:tc>
        <w:tc>
          <w:tcPr>
            <w:tcW w:w="4247" w:type="dxa"/>
          </w:tcPr>
          <w:p w14:paraId="01114149" w14:textId="47EA8638" w:rsidR="00A328FA" w:rsidRPr="004A583E" w:rsidRDefault="000E76B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Registo dos dados do evento</w:t>
            </w:r>
          </w:p>
        </w:tc>
      </w:tr>
      <w:tr w:rsidR="00A328FA" w14:paraId="2062F0A8" w14:textId="77777777" w:rsidTr="003D211C">
        <w:trPr>
          <w:trHeight w:val="683"/>
        </w:trPr>
        <w:tc>
          <w:tcPr>
            <w:tcW w:w="4247" w:type="dxa"/>
          </w:tcPr>
          <w:p w14:paraId="0667B51E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14:paraId="539BF06A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L&amp;M</w:t>
            </w:r>
          </w:p>
        </w:tc>
      </w:tr>
      <w:tr w:rsidR="00A328FA" w14:paraId="6EE399F1" w14:textId="77777777" w:rsidTr="003D211C">
        <w:trPr>
          <w:trHeight w:val="693"/>
        </w:trPr>
        <w:tc>
          <w:tcPr>
            <w:tcW w:w="4247" w:type="dxa"/>
          </w:tcPr>
          <w:p w14:paraId="0EB72C9C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14:paraId="24370C67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Aeronaves</w:t>
            </w:r>
          </w:p>
        </w:tc>
      </w:tr>
      <w:tr w:rsidR="00A328FA" w14:paraId="174F5B71" w14:textId="77777777" w:rsidTr="000E76B9">
        <w:trPr>
          <w:trHeight w:val="1214"/>
        </w:trPr>
        <w:tc>
          <w:tcPr>
            <w:tcW w:w="4247" w:type="dxa"/>
          </w:tcPr>
          <w:p w14:paraId="2C959A2E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Número de Acidente</w:t>
            </w:r>
          </w:p>
        </w:tc>
        <w:tc>
          <w:tcPr>
            <w:tcW w:w="4247" w:type="dxa"/>
          </w:tcPr>
          <w:p w14:paraId="02489248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35209725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3E5328C1" w14:textId="24570AE0" w:rsidR="00A328FA" w:rsidRDefault="000E76B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Chave estrangeira: tabela “Acidente”, campo “Número de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Acidente ”</w:t>
            </w:r>
            <w:proofErr w:type="gramEnd"/>
          </w:p>
        </w:tc>
      </w:tr>
      <w:tr w:rsidR="00A328FA" w14:paraId="52078D52" w14:textId="77777777" w:rsidTr="003D211C">
        <w:trPr>
          <w:trHeight w:val="1214"/>
        </w:trPr>
        <w:tc>
          <w:tcPr>
            <w:tcW w:w="4247" w:type="dxa"/>
          </w:tcPr>
          <w:p w14:paraId="5A73C408" w14:textId="41ECE2D6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Nú</w:t>
            </w:r>
            <w:r w:rsidR="000E76B9">
              <w:rPr>
                <w:rFonts w:ascii="Segoe UI" w:hAnsi="Segoe UI" w:cs="Segoe UI"/>
                <w:sz w:val="24"/>
                <w:szCs w:val="24"/>
              </w:rPr>
              <w:t>mero de Evento</w:t>
            </w:r>
          </w:p>
        </w:tc>
        <w:tc>
          <w:tcPr>
            <w:tcW w:w="4247" w:type="dxa"/>
          </w:tcPr>
          <w:p w14:paraId="624F60B9" w14:textId="69B65AAF" w:rsidR="000E76B9" w:rsidRDefault="000E76B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Primária</w:t>
            </w:r>
          </w:p>
          <w:p w14:paraId="263459C6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4164C5DD" w14:textId="7782BDDA" w:rsidR="00A328FA" w:rsidRDefault="000E76B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identificação do evento</w:t>
            </w:r>
          </w:p>
        </w:tc>
      </w:tr>
      <w:tr w:rsidR="00A328FA" w14:paraId="47D63E7D" w14:textId="77777777" w:rsidTr="003D211C">
        <w:trPr>
          <w:trHeight w:val="1214"/>
        </w:trPr>
        <w:tc>
          <w:tcPr>
            <w:tcW w:w="4247" w:type="dxa"/>
          </w:tcPr>
          <w:p w14:paraId="06C55B0F" w14:textId="2C6E3088" w:rsidR="00A328FA" w:rsidRDefault="000E76B9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14:paraId="5C4300E0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1857495" w14:textId="6E38B4FD" w:rsidR="00A328FA" w:rsidRDefault="00C0293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 tipo de investigação (acidente ou incidente)</w:t>
            </w:r>
          </w:p>
        </w:tc>
      </w:tr>
      <w:tr w:rsidR="00A328FA" w14:paraId="40ED51C4" w14:textId="77777777" w:rsidTr="003D211C">
        <w:trPr>
          <w:trHeight w:val="1214"/>
        </w:trPr>
        <w:tc>
          <w:tcPr>
            <w:tcW w:w="4247" w:type="dxa"/>
          </w:tcPr>
          <w:p w14:paraId="01280A65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Propósito do Voo</w:t>
            </w:r>
          </w:p>
        </w:tc>
        <w:tc>
          <w:tcPr>
            <w:tcW w:w="4247" w:type="dxa"/>
          </w:tcPr>
          <w:p w14:paraId="78237504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034D20BB" w14:textId="3D4AB7A4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“Propósito do Voo”, campo “Descrição”</w:t>
            </w:r>
          </w:p>
        </w:tc>
      </w:tr>
      <w:tr w:rsidR="00A328FA" w14:paraId="2D7130C9" w14:textId="77777777" w:rsidTr="003D211C">
        <w:trPr>
          <w:trHeight w:val="1214"/>
        </w:trPr>
        <w:tc>
          <w:tcPr>
            <w:tcW w:w="4247" w:type="dxa"/>
          </w:tcPr>
          <w:p w14:paraId="6B66B002" w14:textId="20E0695C" w:rsidR="00A328FA" w:rsidRDefault="00C0293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Data do Evento</w:t>
            </w:r>
          </w:p>
        </w:tc>
        <w:tc>
          <w:tcPr>
            <w:tcW w:w="4247" w:type="dxa"/>
          </w:tcPr>
          <w:p w14:paraId="5C36AEC9" w14:textId="77777777" w:rsidR="00C02932" w:rsidRDefault="00C0293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</w:t>
            </w:r>
          </w:p>
          <w:p w14:paraId="593F866A" w14:textId="2722D246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 w:rsidR="00C02932">
              <w:rPr>
                <w:rFonts w:ascii="Segoe UI" w:hAnsi="Segoe UI" w:cs="Segoe UI"/>
                <w:sz w:val="24"/>
                <w:szCs w:val="24"/>
              </w:rPr>
              <w:t>Registo da data do evento</w:t>
            </w:r>
          </w:p>
          <w:p w14:paraId="751478F4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328FA" w14:paraId="24E5F06D" w14:textId="77777777" w:rsidTr="003D211C">
        <w:trPr>
          <w:trHeight w:val="1214"/>
        </w:trPr>
        <w:tc>
          <w:tcPr>
            <w:tcW w:w="4247" w:type="dxa"/>
          </w:tcPr>
          <w:p w14:paraId="6A696A81" w14:textId="5E20315E" w:rsidR="00A328FA" w:rsidRDefault="00C0293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Condições Meteorológicas</w:t>
            </w:r>
          </w:p>
        </w:tc>
        <w:tc>
          <w:tcPr>
            <w:tcW w:w="4247" w:type="dxa"/>
          </w:tcPr>
          <w:p w14:paraId="6927CEBF" w14:textId="7C469000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CHAR </w:t>
            </w:r>
            <w:r w:rsidR="00C02932">
              <w:rPr>
                <w:rFonts w:ascii="Segoe UI" w:hAnsi="Segoe UI" w:cs="Segoe UI"/>
                <w:sz w:val="24"/>
                <w:szCs w:val="24"/>
              </w:rPr>
              <w:t>(3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  <w:p w14:paraId="4A0B0C5C" w14:textId="6CD8E5BA" w:rsidR="00A328FA" w:rsidRDefault="00A328FA" w:rsidP="00C0293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 w:rsidR="00C02932">
              <w:rPr>
                <w:rFonts w:ascii="Segoe UI" w:hAnsi="Segoe UI" w:cs="Segoe UI"/>
                <w:sz w:val="24"/>
                <w:szCs w:val="24"/>
              </w:rPr>
              <w:t>Registo das condições meteorológicas em que foi feito o voo</w:t>
            </w:r>
          </w:p>
        </w:tc>
      </w:tr>
      <w:tr w:rsidR="00A328FA" w14:paraId="7B471655" w14:textId="77777777" w:rsidTr="003D211C">
        <w:trPr>
          <w:trHeight w:val="1214"/>
        </w:trPr>
        <w:tc>
          <w:tcPr>
            <w:tcW w:w="4247" w:type="dxa"/>
          </w:tcPr>
          <w:p w14:paraId="2445589F" w14:textId="0FEC0B74" w:rsidR="00A328FA" w:rsidRDefault="00C0293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Estado do Relatório</w:t>
            </w:r>
          </w:p>
        </w:tc>
        <w:tc>
          <w:tcPr>
            <w:tcW w:w="4247" w:type="dxa"/>
          </w:tcPr>
          <w:p w14:paraId="13658922" w14:textId="77777777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394A87C3" w14:textId="11EF4C64" w:rsidR="00A328FA" w:rsidRDefault="00A328FA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</w:t>
            </w:r>
            <w:r w:rsidR="00C02932">
              <w:rPr>
                <w:rFonts w:ascii="Segoe UI" w:hAnsi="Segoe UI" w:cs="Segoe UI"/>
                <w:sz w:val="24"/>
                <w:szCs w:val="24"/>
              </w:rPr>
              <w:t>Estado do Relatório</w:t>
            </w:r>
            <w:r>
              <w:rPr>
                <w:rFonts w:ascii="Segoe UI" w:hAnsi="Segoe UI" w:cs="Segoe UI"/>
                <w:sz w:val="24"/>
                <w:szCs w:val="24"/>
              </w:rPr>
              <w:t>”, campo “</w:t>
            </w:r>
            <w:r w:rsidR="00C02932">
              <w:rPr>
                <w:rFonts w:ascii="Segoe UI" w:hAnsi="Segoe UI" w:cs="Segoe UI"/>
                <w:sz w:val="24"/>
                <w:szCs w:val="24"/>
              </w:rPr>
              <w:t>Estado do Relatório</w:t>
            </w:r>
            <w:r>
              <w:rPr>
                <w:rFonts w:ascii="Segoe UI" w:hAnsi="Segoe UI" w:cs="Segoe UI"/>
                <w:sz w:val="24"/>
                <w:szCs w:val="24"/>
              </w:rPr>
              <w:t>”</w:t>
            </w:r>
          </w:p>
        </w:tc>
      </w:tr>
      <w:tr w:rsidR="00C02932" w14:paraId="2229B7A3" w14:textId="77777777" w:rsidTr="003D211C">
        <w:trPr>
          <w:trHeight w:val="1214"/>
        </w:trPr>
        <w:tc>
          <w:tcPr>
            <w:tcW w:w="4247" w:type="dxa"/>
          </w:tcPr>
          <w:p w14:paraId="28A5CB9D" w14:textId="0060705F" w:rsidR="00C02932" w:rsidRDefault="0040337D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Código do Aeroporto</w:t>
            </w:r>
          </w:p>
        </w:tc>
        <w:tc>
          <w:tcPr>
            <w:tcW w:w="4247" w:type="dxa"/>
          </w:tcPr>
          <w:p w14:paraId="7F67FAE7" w14:textId="77777777" w:rsidR="0040337D" w:rsidRDefault="0040337D" w:rsidP="0040337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7B8115AE" w14:textId="1362E6A1" w:rsidR="00C02932" w:rsidRDefault="0040337D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“Aeroporto”, campo “Código do Aeroporto”</w:t>
            </w:r>
          </w:p>
        </w:tc>
      </w:tr>
      <w:tr w:rsidR="00C02932" w14:paraId="2BACDE2C" w14:textId="77777777" w:rsidTr="003D211C">
        <w:trPr>
          <w:trHeight w:val="1214"/>
        </w:trPr>
        <w:tc>
          <w:tcPr>
            <w:tcW w:w="4247" w:type="dxa"/>
          </w:tcPr>
          <w:p w14:paraId="3576B2C5" w14:textId="33E22EC7" w:rsidR="00C02932" w:rsidRDefault="005B153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Latitude</w:t>
            </w:r>
          </w:p>
        </w:tc>
        <w:tc>
          <w:tcPr>
            <w:tcW w:w="4247" w:type="dxa"/>
          </w:tcPr>
          <w:p w14:paraId="6D2D29F5" w14:textId="77777777" w:rsidR="005B1532" w:rsidRDefault="005B1532" w:rsidP="005B153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25B4FF24" w14:textId="1ED845B7" w:rsidR="00C02932" w:rsidRDefault="005B1532" w:rsidP="005B153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COMMENT: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coordenada correspondente à latitude do local do evento</w:t>
            </w:r>
          </w:p>
        </w:tc>
      </w:tr>
      <w:tr w:rsidR="00C02932" w14:paraId="54D6930D" w14:textId="77777777" w:rsidTr="003D211C">
        <w:trPr>
          <w:trHeight w:val="1214"/>
        </w:trPr>
        <w:tc>
          <w:tcPr>
            <w:tcW w:w="4247" w:type="dxa"/>
          </w:tcPr>
          <w:p w14:paraId="21D40C83" w14:textId="07296908" w:rsidR="00C02932" w:rsidRDefault="005B1532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4247" w:type="dxa"/>
          </w:tcPr>
          <w:p w14:paraId="02818098" w14:textId="77777777" w:rsidR="005B1532" w:rsidRDefault="005B1532" w:rsidP="005B153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5EF0BEDA" w14:textId="7EE4FA67" w:rsidR="00C02932" w:rsidRDefault="005B1532" w:rsidP="005B153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coordenada correspondente </w:t>
            </w:r>
            <w:r>
              <w:rPr>
                <w:rFonts w:ascii="Segoe UI" w:hAnsi="Segoe UI" w:cs="Segoe UI"/>
                <w:sz w:val="24"/>
                <w:szCs w:val="24"/>
              </w:rPr>
              <w:t>à longitude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do local do evento</w:t>
            </w:r>
          </w:p>
        </w:tc>
      </w:tr>
      <w:tr w:rsidR="00C02932" w14:paraId="004D807A" w14:textId="77777777" w:rsidTr="003D211C">
        <w:trPr>
          <w:trHeight w:val="1214"/>
        </w:trPr>
        <w:tc>
          <w:tcPr>
            <w:tcW w:w="4247" w:type="dxa"/>
          </w:tcPr>
          <w:p w14:paraId="46D43C1A" w14:textId="55BE1936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País</w:t>
            </w:r>
          </w:p>
        </w:tc>
        <w:tc>
          <w:tcPr>
            <w:tcW w:w="4247" w:type="dxa"/>
          </w:tcPr>
          <w:p w14:paraId="3EAB39AC" w14:textId="77777777" w:rsidR="00DF1998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57129E3D" w14:textId="775C51B0" w:rsidR="00C02932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>
              <w:rPr>
                <w:rFonts w:ascii="Segoe UI" w:hAnsi="Segoe UI" w:cs="Segoe UI"/>
                <w:sz w:val="24"/>
                <w:szCs w:val="24"/>
              </w:rPr>
              <w:t>país onde ocorreu o evento</w:t>
            </w:r>
          </w:p>
        </w:tc>
      </w:tr>
      <w:tr w:rsidR="00C02932" w14:paraId="1F174B0A" w14:textId="77777777" w:rsidTr="003D211C">
        <w:trPr>
          <w:trHeight w:val="1214"/>
        </w:trPr>
        <w:tc>
          <w:tcPr>
            <w:tcW w:w="4247" w:type="dxa"/>
          </w:tcPr>
          <w:p w14:paraId="38467487" w14:textId="5A770B07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14:paraId="23EEEDED" w14:textId="77777777" w:rsidR="00DF1998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01F13F55" w14:textId="5F86F32B" w:rsidR="00C02932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>
              <w:rPr>
                <w:rFonts w:ascii="Segoe UI" w:hAnsi="Segoe UI" w:cs="Segoe UI"/>
                <w:sz w:val="24"/>
                <w:szCs w:val="24"/>
              </w:rPr>
              <w:t>estado onde ocorreu o evento</w:t>
            </w:r>
          </w:p>
        </w:tc>
      </w:tr>
      <w:tr w:rsidR="00C02932" w14:paraId="381DA62B" w14:textId="77777777" w:rsidTr="003D211C">
        <w:trPr>
          <w:trHeight w:val="1214"/>
        </w:trPr>
        <w:tc>
          <w:tcPr>
            <w:tcW w:w="4247" w:type="dxa"/>
          </w:tcPr>
          <w:p w14:paraId="5BA68A16" w14:textId="55ED637A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Cidade</w:t>
            </w:r>
          </w:p>
        </w:tc>
        <w:tc>
          <w:tcPr>
            <w:tcW w:w="4247" w:type="dxa"/>
          </w:tcPr>
          <w:p w14:paraId="79670BF1" w14:textId="77777777" w:rsidR="00DF1998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F0C5B77" w14:textId="1E1CA8B0" w:rsidR="00C02932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>
              <w:rPr>
                <w:rFonts w:ascii="Segoe UI" w:hAnsi="Segoe UI" w:cs="Segoe UI"/>
                <w:sz w:val="24"/>
                <w:szCs w:val="24"/>
              </w:rPr>
              <w:t>cidade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onde ocorreu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o evento</w:t>
            </w:r>
          </w:p>
        </w:tc>
      </w:tr>
      <w:tr w:rsidR="00C02932" w14:paraId="0FFE1146" w14:textId="77777777" w:rsidTr="003D211C">
        <w:trPr>
          <w:trHeight w:val="1214"/>
        </w:trPr>
        <w:tc>
          <w:tcPr>
            <w:tcW w:w="4247" w:type="dxa"/>
          </w:tcPr>
          <w:p w14:paraId="647C9377" w14:textId="07DC70EF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Danos da Aeronave</w:t>
            </w:r>
          </w:p>
        </w:tc>
        <w:tc>
          <w:tcPr>
            <w:tcW w:w="4247" w:type="dxa"/>
          </w:tcPr>
          <w:p w14:paraId="5345DF8E" w14:textId="77777777" w:rsidR="00DF1998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A321FE3" w14:textId="648A0EB3" w:rsidR="00C02932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Chave estrangeira: tabela “</w:t>
            </w:r>
            <w:r>
              <w:rPr>
                <w:rFonts w:ascii="Segoe UI" w:hAnsi="Segoe UI" w:cs="Segoe UI"/>
                <w:sz w:val="24"/>
                <w:szCs w:val="24"/>
              </w:rPr>
              <w:t>Danos da Aeronave</w:t>
            </w:r>
            <w:r>
              <w:rPr>
                <w:rFonts w:ascii="Segoe UI" w:hAnsi="Segoe UI" w:cs="Segoe UI"/>
                <w:sz w:val="24"/>
                <w:szCs w:val="24"/>
              </w:rPr>
              <w:t>”, campo “</w:t>
            </w:r>
            <w:r>
              <w:rPr>
                <w:rFonts w:ascii="Segoe UI" w:hAnsi="Segoe UI" w:cs="Segoe UI"/>
                <w:sz w:val="24"/>
                <w:szCs w:val="24"/>
              </w:rPr>
              <w:t>Danos da Aeronave</w:t>
            </w:r>
            <w:r>
              <w:rPr>
                <w:rFonts w:ascii="Segoe UI" w:hAnsi="Segoe UI" w:cs="Segoe UI"/>
                <w:sz w:val="24"/>
                <w:szCs w:val="24"/>
              </w:rPr>
              <w:t>”</w:t>
            </w:r>
          </w:p>
        </w:tc>
      </w:tr>
      <w:tr w:rsidR="00C02932" w14:paraId="09A7C6BC" w14:textId="77777777" w:rsidTr="003D211C">
        <w:trPr>
          <w:trHeight w:val="1214"/>
        </w:trPr>
        <w:tc>
          <w:tcPr>
            <w:tcW w:w="4247" w:type="dxa"/>
          </w:tcPr>
          <w:p w14:paraId="20E95AB0" w14:textId="0A34A609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Severidade das Lesões</w:t>
            </w:r>
          </w:p>
        </w:tc>
        <w:tc>
          <w:tcPr>
            <w:tcW w:w="4247" w:type="dxa"/>
          </w:tcPr>
          <w:p w14:paraId="12BC95AF" w14:textId="77777777" w:rsidR="00DF1998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 (45)</w:t>
            </w:r>
          </w:p>
          <w:p w14:paraId="18CE75A8" w14:textId="0F5D2CD5" w:rsidR="00DF1998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>
              <w:rPr>
                <w:rFonts w:ascii="Segoe UI" w:hAnsi="Segoe UI" w:cs="Segoe UI"/>
                <w:sz w:val="24"/>
                <w:szCs w:val="24"/>
              </w:rPr>
              <w:t>tipo de lesões ocorridas no evento</w:t>
            </w:r>
          </w:p>
          <w:p w14:paraId="3348C484" w14:textId="77777777" w:rsidR="00C02932" w:rsidRDefault="00C02932" w:rsidP="003D2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02932" w14:paraId="48E107CF" w14:textId="77777777" w:rsidTr="003D211C">
        <w:trPr>
          <w:trHeight w:val="1214"/>
        </w:trPr>
        <w:tc>
          <w:tcPr>
            <w:tcW w:w="4247" w:type="dxa"/>
          </w:tcPr>
          <w:p w14:paraId="047FD86B" w14:textId="6CE81791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Total de Feridos Graves</w:t>
            </w:r>
          </w:p>
        </w:tc>
        <w:tc>
          <w:tcPr>
            <w:tcW w:w="4247" w:type="dxa"/>
          </w:tcPr>
          <w:p w14:paraId="0FFB141D" w14:textId="77777777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  <w:p w14:paraId="284A070A" w14:textId="4DBDE2FD" w:rsidR="00DF1998" w:rsidRDefault="00DF1998" w:rsidP="00DF199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total de feridos graves </w:t>
            </w:r>
            <w:r w:rsidR="00AC6473">
              <w:rPr>
                <w:rFonts w:ascii="Segoe UI" w:hAnsi="Segoe UI" w:cs="Segoe UI"/>
                <w:sz w:val="24"/>
                <w:szCs w:val="24"/>
              </w:rPr>
              <w:t>relativos ao evento</w:t>
            </w:r>
          </w:p>
          <w:p w14:paraId="379E243D" w14:textId="2E3F6405" w:rsidR="00DF1998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02932" w14:paraId="2E17FA1A" w14:textId="77777777" w:rsidTr="003D211C">
        <w:trPr>
          <w:trHeight w:val="1214"/>
        </w:trPr>
        <w:tc>
          <w:tcPr>
            <w:tcW w:w="4247" w:type="dxa"/>
          </w:tcPr>
          <w:p w14:paraId="7BF56D42" w14:textId="1EDD052C" w:rsidR="00C02932" w:rsidRDefault="00DF1998" w:rsidP="003D2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Total de Feridos Ligeiros</w:t>
            </w:r>
          </w:p>
        </w:tc>
        <w:tc>
          <w:tcPr>
            <w:tcW w:w="4247" w:type="dxa"/>
          </w:tcPr>
          <w:p w14:paraId="0127080D" w14:textId="77777777" w:rsidR="00AC6473" w:rsidRDefault="00AC6473" w:rsidP="00AC647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  <w:p w14:paraId="516C7DB7" w14:textId="7D86CB99" w:rsidR="00AC6473" w:rsidRDefault="00AC6473" w:rsidP="00AC647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total de feridos ligeiros </w:t>
            </w:r>
            <w:r>
              <w:rPr>
                <w:rFonts w:ascii="Segoe UI" w:hAnsi="Segoe UI" w:cs="Segoe UI"/>
                <w:sz w:val="24"/>
                <w:szCs w:val="24"/>
              </w:rPr>
              <w:t>relativos ao evento</w:t>
            </w:r>
          </w:p>
          <w:p w14:paraId="116D6DBF" w14:textId="77777777" w:rsidR="00C02932" w:rsidRDefault="00C02932" w:rsidP="003D2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C6473" w14:paraId="3AF70A0A" w14:textId="77777777" w:rsidTr="003D211C">
        <w:trPr>
          <w:trHeight w:val="1214"/>
        </w:trPr>
        <w:tc>
          <w:tcPr>
            <w:tcW w:w="4247" w:type="dxa"/>
          </w:tcPr>
          <w:p w14:paraId="5E8F93C7" w14:textId="16B47204" w:rsidR="00AC6473" w:rsidRDefault="00AC6473" w:rsidP="00AC647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Total de Não Feridos</w:t>
            </w:r>
          </w:p>
        </w:tc>
        <w:tc>
          <w:tcPr>
            <w:tcW w:w="4247" w:type="dxa"/>
          </w:tcPr>
          <w:p w14:paraId="2F9E4524" w14:textId="77777777" w:rsidR="00AC6473" w:rsidRDefault="00AC6473" w:rsidP="00AC647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  <w:p w14:paraId="65CF5130" w14:textId="5CFD0D7B" w:rsidR="00AC6473" w:rsidRDefault="00AC6473" w:rsidP="00AC647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COMMENT: total de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não feridos </w:t>
            </w:r>
            <w:r>
              <w:rPr>
                <w:rFonts w:ascii="Segoe UI" w:hAnsi="Segoe UI" w:cs="Segoe UI"/>
                <w:sz w:val="24"/>
                <w:szCs w:val="24"/>
              </w:rPr>
              <w:t>relativos ao evento</w:t>
            </w:r>
          </w:p>
          <w:p w14:paraId="4525172E" w14:textId="77777777" w:rsidR="00AC6473" w:rsidRDefault="00AC6473" w:rsidP="00AC647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58E2B59" w14:textId="77777777" w:rsidR="00A328FA" w:rsidRPr="00A82D97" w:rsidRDefault="00A328FA" w:rsidP="00863EC3">
      <w:pPr>
        <w:rPr>
          <w:rFonts w:ascii="Segoe UI" w:hAnsi="Segoe UI" w:cs="Segoe UI"/>
          <w:sz w:val="24"/>
          <w:szCs w:val="24"/>
        </w:rPr>
      </w:pPr>
    </w:p>
    <w:sectPr w:rsidR="00A328FA" w:rsidRPr="00A82D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7EAE2" w14:textId="77777777" w:rsidR="00713EA2" w:rsidRDefault="00713EA2" w:rsidP="008D321F">
      <w:pPr>
        <w:spacing w:after="0" w:line="240" w:lineRule="auto"/>
      </w:pPr>
      <w:r>
        <w:separator/>
      </w:r>
    </w:p>
  </w:endnote>
  <w:endnote w:type="continuationSeparator" w:id="0">
    <w:p w14:paraId="1DC034AA" w14:textId="77777777" w:rsidR="00713EA2" w:rsidRDefault="00713EA2" w:rsidP="008D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AB42" w14:textId="77777777" w:rsidR="00EC7FBF" w:rsidRPr="00FF56D2" w:rsidRDefault="00AD0AAB" w:rsidP="002F15E6">
    <w:pPr>
      <w:pStyle w:val="Rodap"/>
      <w:pBdr>
        <w:top w:val="single" w:sz="4" w:space="1" w:color="auto"/>
      </w:pBdr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Criação da </w:t>
    </w:r>
    <w:r w:rsidR="002F15E6" w:rsidRPr="00FF56D2">
      <w:rPr>
        <w:rFonts w:ascii="Segoe UI" w:hAnsi="Segoe UI" w:cs="Segoe UI"/>
        <w:sz w:val="18"/>
        <w:szCs w:val="18"/>
      </w:rPr>
      <w:t>Base de Dados</w:t>
    </w:r>
    <w:r w:rsidR="002F15E6" w:rsidRPr="00FF56D2">
      <w:rPr>
        <w:rFonts w:ascii="Segoe UI" w:hAnsi="Segoe UI" w:cs="Segoe UI"/>
        <w:sz w:val="18"/>
        <w:szCs w:val="18"/>
      </w:rPr>
      <w:tab/>
    </w:r>
    <w:r w:rsidR="00FF56D2" w:rsidRPr="00FF56D2">
      <w:rPr>
        <w:rFonts w:ascii="Segoe UI" w:hAnsi="Segoe UI" w:cs="Segoe UI"/>
        <w:sz w:val="18"/>
        <w:szCs w:val="18"/>
      </w:rPr>
      <w:tab/>
    </w:r>
    <w:proofErr w:type="spellStart"/>
    <w:r w:rsidR="00FF56D2" w:rsidRPr="00FF56D2">
      <w:rPr>
        <w:rFonts w:ascii="Segoe UI" w:hAnsi="Segoe UI" w:cs="Segoe UI"/>
        <w:color w:val="7F7F7F" w:themeColor="background1" w:themeShade="7F"/>
        <w:spacing w:val="60"/>
        <w:sz w:val="18"/>
        <w:szCs w:val="18"/>
      </w:rPr>
      <w:t>Metadados</w:t>
    </w:r>
    <w:proofErr w:type="spellEnd"/>
    <w:r w:rsidR="00CD09F6" w:rsidRPr="00FF56D2">
      <w:rPr>
        <w:rFonts w:ascii="Segoe UI" w:hAnsi="Segoe UI" w:cs="Segoe UI"/>
        <w:sz w:val="18"/>
        <w:szCs w:val="18"/>
      </w:rPr>
      <w:t xml:space="preserve"> | </w:t>
    </w:r>
    <w:r w:rsidR="00CD09F6" w:rsidRPr="00FF56D2">
      <w:rPr>
        <w:rFonts w:ascii="Segoe UI" w:hAnsi="Segoe UI" w:cs="Segoe UI"/>
        <w:sz w:val="18"/>
        <w:szCs w:val="18"/>
      </w:rPr>
      <w:fldChar w:fldCharType="begin"/>
    </w:r>
    <w:r w:rsidR="00CD09F6" w:rsidRPr="00FF56D2">
      <w:rPr>
        <w:rFonts w:ascii="Segoe UI" w:hAnsi="Segoe UI" w:cs="Segoe UI"/>
        <w:sz w:val="18"/>
        <w:szCs w:val="18"/>
      </w:rPr>
      <w:instrText>PAGE   \* MERGEFORMAT</w:instrText>
    </w:r>
    <w:r w:rsidR="00CD09F6" w:rsidRPr="00FF56D2">
      <w:rPr>
        <w:rFonts w:ascii="Segoe UI" w:hAnsi="Segoe UI" w:cs="Segoe UI"/>
        <w:sz w:val="18"/>
        <w:szCs w:val="18"/>
      </w:rPr>
      <w:fldChar w:fldCharType="separate"/>
    </w:r>
    <w:r w:rsidR="0040337D" w:rsidRPr="0040337D">
      <w:rPr>
        <w:rFonts w:ascii="Segoe UI" w:hAnsi="Segoe UI" w:cs="Segoe UI"/>
        <w:b/>
        <w:bCs/>
        <w:noProof/>
        <w:sz w:val="18"/>
        <w:szCs w:val="18"/>
      </w:rPr>
      <w:t>13</w:t>
    </w:r>
    <w:r w:rsidR="00CD09F6" w:rsidRPr="00FF56D2">
      <w:rPr>
        <w:rFonts w:ascii="Segoe UI" w:hAnsi="Segoe UI" w:cs="Segoe UI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B5D27" w14:textId="77777777" w:rsidR="00713EA2" w:rsidRDefault="00713EA2" w:rsidP="008D321F">
      <w:pPr>
        <w:spacing w:after="0" w:line="240" w:lineRule="auto"/>
      </w:pPr>
      <w:r>
        <w:separator/>
      </w:r>
    </w:p>
  </w:footnote>
  <w:footnote w:type="continuationSeparator" w:id="0">
    <w:p w14:paraId="6E20CB45" w14:textId="77777777" w:rsidR="00713EA2" w:rsidRDefault="00713EA2" w:rsidP="008D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D856" w14:textId="77777777" w:rsidR="008D321F" w:rsidRPr="00EC7FBF" w:rsidRDefault="002264C5" w:rsidP="002264C5">
    <w:pPr>
      <w:pStyle w:val="Cabealho"/>
      <w:pBdr>
        <w:bottom w:val="single" w:sz="4" w:space="1" w:color="auto"/>
      </w:pBdr>
      <w:rPr>
        <w:rFonts w:ascii="Segoe UI" w:hAnsi="Segoe UI" w:cs="Segoe UI"/>
        <w:sz w:val="18"/>
        <w:szCs w:val="18"/>
      </w:rPr>
    </w:pPr>
    <w:r w:rsidRPr="00EC7FBF">
      <w:rPr>
        <w:rFonts w:ascii="Segoe UI" w:hAnsi="Segoe UI" w:cs="Segoe UI"/>
        <w:sz w:val="18"/>
        <w:szCs w:val="18"/>
      </w:rPr>
      <w:t>Administração de Bases de Dados</w:t>
    </w:r>
    <w:r w:rsidR="00441521" w:rsidRPr="00EC7FBF">
      <w:rPr>
        <w:rFonts w:ascii="Segoe UI" w:hAnsi="Segoe UI" w:cs="Segoe UI"/>
        <w:sz w:val="18"/>
        <w:szCs w:val="18"/>
      </w:rPr>
      <w:tab/>
    </w:r>
    <w:r w:rsidR="00441521" w:rsidRPr="00EC7FBF">
      <w:rPr>
        <w:rFonts w:ascii="Segoe UI" w:hAnsi="Segoe UI" w:cs="Segoe UI"/>
        <w:sz w:val="18"/>
        <w:szCs w:val="18"/>
      </w:rPr>
      <w:tab/>
      <w:t>Universidade de Évora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D4"/>
    <w:rsid w:val="00060990"/>
    <w:rsid w:val="00097D04"/>
    <w:rsid w:val="000C3031"/>
    <w:rsid w:val="000E3BAA"/>
    <w:rsid w:val="000E76B9"/>
    <w:rsid w:val="00105DF0"/>
    <w:rsid w:val="001575D4"/>
    <w:rsid w:val="001926DC"/>
    <w:rsid w:val="002264C5"/>
    <w:rsid w:val="0025746B"/>
    <w:rsid w:val="002E35E7"/>
    <w:rsid w:val="002F15E6"/>
    <w:rsid w:val="00355922"/>
    <w:rsid w:val="003B0ECD"/>
    <w:rsid w:val="003D1949"/>
    <w:rsid w:val="003E4CBA"/>
    <w:rsid w:val="0040337D"/>
    <w:rsid w:val="00441521"/>
    <w:rsid w:val="00443510"/>
    <w:rsid w:val="004A583E"/>
    <w:rsid w:val="004D582F"/>
    <w:rsid w:val="005149C1"/>
    <w:rsid w:val="0051746B"/>
    <w:rsid w:val="00526BA2"/>
    <w:rsid w:val="00597A54"/>
    <w:rsid w:val="005B1532"/>
    <w:rsid w:val="005B79DC"/>
    <w:rsid w:val="005F60A0"/>
    <w:rsid w:val="00667080"/>
    <w:rsid w:val="006E0437"/>
    <w:rsid w:val="007052F5"/>
    <w:rsid w:val="00707AEA"/>
    <w:rsid w:val="00713EA2"/>
    <w:rsid w:val="00863EC3"/>
    <w:rsid w:val="008D321F"/>
    <w:rsid w:val="00954133"/>
    <w:rsid w:val="009774A4"/>
    <w:rsid w:val="009812BE"/>
    <w:rsid w:val="00A328FA"/>
    <w:rsid w:val="00A71D26"/>
    <w:rsid w:val="00A71DB3"/>
    <w:rsid w:val="00A82D97"/>
    <w:rsid w:val="00AA50E1"/>
    <w:rsid w:val="00AC6473"/>
    <w:rsid w:val="00AD0AAB"/>
    <w:rsid w:val="00B8664E"/>
    <w:rsid w:val="00BD6CB5"/>
    <w:rsid w:val="00BE3F49"/>
    <w:rsid w:val="00C02932"/>
    <w:rsid w:val="00CD09F6"/>
    <w:rsid w:val="00D47E58"/>
    <w:rsid w:val="00D5733B"/>
    <w:rsid w:val="00D928A9"/>
    <w:rsid w:val="00DC7DA5"/>
    <w:rsid w:val="00DD0E26"/>
    <w:rsid w:val="00DE75A2"/>
    <w:rsid w:val="00DF1998"/>
    <w:rsid w:val="00E45412"/>
    <w:rsid w:val="00E82A26"/>
    <w:rsid w:val="00EA1BFB"/>
    <w:rsid w:val="00EB6890"/>
    <w:rsid w:val="00EC5BF2"/>
    <w:rsid w:val="00EC7FBF"/>
    <w:rsid w:val="00F13DA7"/>
    <w:rsid w:val="00FA6440"/>
    <w:rsid w:val="00FB6E57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38C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A8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321F"/>
  </w:style>
  <w:style w:type="paragraph" w:styleId="Rodap">
    <w:name w:val="footer"/>
    <w:basedOn w:val="Normal"/>
    <w:link w:val="Rodap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321F"/>
  </w:style>
  <w:style w:type="paragraph" w:styleId="Legenda">
    <w:name w:val="caption"/>
    <w:basedOn w:val="Normal"/>
    <w:next w:val="Normal"/>
    <w:uiPriority w:val="35"/>
    <w:unhideWhenUsed/>
    <w:qFormat/>
    <w:rsid w:val="00FB6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jesus/Downloads/Metadados%20para%20a%20Criac&#807;a&#771;o%20da%20Base%20de%20Dados%20-%20Modelo%20(2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45BF7-8949-5B43-A6D3-D4A786B5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Metadados para a Criação da Base de Dados - Modelo (2).dotx</Template>
  <TotalTime>124</TotalTime>
  <Pages>14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Metadados para a criação da base de dados</vt:lpstr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Metadados para a criação da base de dados</dc:title>
  <dc:subject/>
  <dc:creator>Utilizador do Microsoft Office</dc:creator>
  <cp:keywords/>
  <dc:description/>
  <cp:lastModifiedBy>Utilizador do Microsoft Office</cp:lastModifiedBy>
  <cp:revision>4</cp:revision>
  <dcterms:created xsi:type="dcterms:W3CDTF">2018-03-14T11:48:00Z</dcterms:created>
  <dcterms:modified xsi:type="dcterms:W3CDTF">2018-03-28T18:00:00Z</dcterms:modified>
</cp:coreProperties>
</file>